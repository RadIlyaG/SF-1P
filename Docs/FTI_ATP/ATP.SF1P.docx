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4B31" w14:textId="77777777" w:rsidR="00AF162A" w:rsidRDefault="00AF162A" w:rsidP="0025554D">
      <w:pPr>
        <w:bidi/>
        <w:rPr>
          <w:b/>
          <w:bCs/>
          <w:sz w:val="32"/>
          <w:szCs w:val="32"/>
        </w:rPr>
      </w:pPr>
    </w:p>
    <w:p w14:paraId="75317223" w14:textId="77777777" w:rsidR="00AF162A" w:rsidRDefault="00AF162A">
      <w:pPr>
        <w:jc w:val="center"/>
        <w:rPr>
          <w:b/>
          <w:bCs/>
          <w:sz w:val="32"/>
          <w:szCs w:val="32"/>
        </w:rPr>
      </w:pPr>
    </w:p>
    <w:p w14:paraId="04F492AB" w14:textId="77777777"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14:paraId="35AB579B" w14:textId="77777777" w:rsidR="00AF162A" w:rsidRDefault="00AF162A">
      <w:pPr>
        <w:jc w:val="center"/>
        <w:rPr>
          <w:b/>
          <w:bCs/>
          <w:sz w:val="32"/>
          <w:szCs w:val="28"/>
          <w:rtl/>
        </w:rPr>
      </w:pPr>
    </w:p>
    <w:p w14:paraId="094C929B" w14:textId="111DFE31" w:rsidR="00AF162A" w:rsidRDefault="00AF162A" w:rsidP="000B1DDA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386F540406B649889B41B3525882031C"/>
          </w:placeholder>
          <w:text/>
        </w:sdtPr>
        <w:sdtEndPr/>
        <w:sdtContent>
          <w:r w:rsidR="00340269">
            <w:t>AT-SF1P/01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5B9132952F1944D195A627622F62EBEE"/>
          </w:placeholder>
          <w:showingPlcHdr/>
          <w:date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747676" w:rsidRPr="007419EE">
            <w:rPr>
              <w:rFonts w:ascii="Arial" w:hAnsi="Arial" w:cs="Arial"/>
              <w:b w:val="0"/>
              <w:bCs w:val="0"/>
              <w:sz w:val="24"/>
              <w:szCs w:val="24"/>
            </w:rPr>
            <w:t xml:space="preserve">                     </w:t>
          </w:r>
        </w:sdtContent>
      </w:sdt>
    </w:p>
    <w:p w14:paraId="59A0E7C0" w14:textId="0DF28F00" w:rsidR="00AF162A" w:rsidRDefault="00AF162A" w:rsidP="000819A4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9DF72252160C4A4DA39AB4335E56FF28"/>
          </w:placeholder>
          <w:text/>
        </w:sdtPr>
        <w:sdtEndPr/>
        <w:sdtContent>
          <w:r w:rsidR="00340269">
            <w:rPr>
              <w:rFonts w:hint="cs"/>
            </w:rPr>
            <w:t>SF-1P/E1/DC/4U2S/2RS/L1/G/WF</w:t>
          </w:r>
        </w:sdtContent>
      </w:sdt>
    </w:p>
    <w:p w14:paraId="0CE7875F" w14:textId="76191B66" w:rsidR="00AF162A" w:rsidRPr="0009357B" w:rsidRDefault="00AF162A" w:rsidP="000B1DDA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963765175"/>
          <w:placeholder>
            <w:docPart w:val="948B14097B14421E8D0A5C845024832F"/>
          </w:placeholder>
          <w:date w:fullDate="2022-01-24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Arial"/>
            <w:b w:val="0"/>
            <w:bCs w:val="0"/>
            <w:sz w:val="32"/>
            <w:szCs w:val="24"/>
          </w:rPr>
        </w:sdtEndPr>
        <w:sdtContent>
          <w:r w:rsidR="00340269">
            <w:rPr>
              <w:rStyle w:val="Style1"/>
            </w:rPr>
            <w:t>24/01/2022</w:t>
          </w:r>
        </w:sdtContent>
      </w:sdt>
    </w:p>
    <w:p w14:paraId="2940FA17" w14:textId="03AC4374" w:rsidR="00AF162A" w:rsidRDefault="00AF162A" w:rsidP="000B1DDA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182315273"/>
          <w:placeholder>
            <w:docPart w:val="2FD89C5A5C774161BC96A908966599B6"/>
          </w:placeholder>
          <w:date w:fullDate="2020-06-10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b w:val="0"/>
            <w:bCs w:val="0"/>
            <w:sz w:val="32"/>
          </w:rPr>
        </w:sdtEndPr>
        <w:sdtContent>
          <w:r w:rsidR="00340269">
            <w:rPr>
              <w:rStyle w:val="Style1"/>
            </w:rPr>
            <w:t>10/06/2020</w:t>
          </w:r>
        </w:sdtContent>
      </w:sdt>
    </w:p>
    <w:p w14:paraId="3CC70F22" w14:textId="77777777" w:rsidR="00282C89" w:rsidRDefault="00282C89" w:rsidP="0009357B">
      <w:pPr>
        <w:bidi/>
      </w:pPr>
    </w:p>
    <w:p w14:paraId="3B9C6FD5" w14:textId="77777777"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14:paraId="7B7B081B" w14:textId="77777777"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14:paraId="39F2E9D2" w14:textId="77777777" w:rsidR="00AF162A" w:rsidRDefault="00AF162A">
      <w:pPr>
        <w:pStyle w:val="Heading3"/>
      </w:pPr>
    </w:p>
    <w:p w14:paraId="3700FA6D" w14:textId="73176D4E" w:rsidR="00AF162A" w:rsidRDefault="00AF162A" w:rsidP="00083CBC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BED852FC28C34D2CB76A96265DEC7C4F"/>
          </w:placeholder>
          <w:date w:fullDate="2022-01-30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B20ACD">
            <w:rPr>
              <w:rStyle w:val="Style1"/>
            </w:rPr>
            <w:t>30/01/2022</w:t>
          </w:r>
        </w:sdtContent>
      </w:sdt>
    </w:p>
    <w:p w14:paraId="3B93F8F8" w14:textId="27378882" w:rsidR="00AF162A" w:rsidRPr="00DE6A78" w:rsidRDefault="00AF162A" w:rsidP="000819A4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C73E48A660AB4A53B26526FB861BC2A3"/>
          </w:placeholder>
          <w:text/>
        </w:sdtPr>
        <w:sdtEndPr/>
        <w:sdtContent>
          <w:r w:rsidR="00B20ACD">
            <w:rPr>
              <w:rFonts w:hint="cs"/>
              <w:rtl/>
            </w:rPr>
            <w:t>קובי לזרי</w:t>
          </w:r>
        </w:sdtContent>
      </w:sdt>
    </w:p>
    <w:p w14:paraId="36C325F9" w14:textId="77777777"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14:paraId="72E6D77C" w14:textId="77777777" w:rsidTr="0049662D">
        <w:trPr>
          <w:cantSplit/>
          <w:trHeight w:val="568"/>
        </w:trPr>
        <w:tc>
          <w:tcPr>
            <w:tcW w:w="2290" w:type="dxa"/>
            <w:gridSpan w:val="2"/>
          </w:tcPr>
          <w:p w14:paraId="7794A02A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14:paraId="1BD15BE1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14:paraId="49BE7A83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14:paraId="2B6EE123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14:paraId="57BFC49E" w14:textId="77777777"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14:paraId="30A14754" w14:textId="77777777" w:rsidTr="00C42145">
        <w:trPr>
          <w:cantSplit/>
          <w:trHeight w:val="568"/>
        </w:trPr>
        <w:tc>
          <w:tcPr>
            <w:tcW w:w="1145" w:type="dxa"/>
          </w:tcPr>
          <w:p w14:paraId="1CE59414" w14:textId="77777777"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14:paraId="2E6E89A0" w14:textId="77777777"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14:paraId="61A2881A" w14:textId="77777777"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14:paraId="334C4A80" w14:textId="77777777"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14:paraId="10D2F069" w14:textId="77777777"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14:paraId="075DB2CE" w14:textId="77777777"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14:paraId="2E136BDE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363A27B9" w14:textId="77777777" w:rsidR="00083CBC" w:rsidRDefault="005321C8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F14C828CD1B24CEBA3BA6A73D087EFC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012C59C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62760500"/>
            <w:placeholder>
              <w:docPart w:val="4D4CA264ED3C48CB9F17E033BCBAF4F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B33F6F9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5095710"/>
            <w:placeholder>
              <w:docPart w:val="F89FA41CFBC841FC959705CFCBD369B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33966754" w14:textId="4A41509A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830331026"/>
            <w:placeholder>
              <w:docPart w:val="0CA63B2B8AE0470F81DF3BFF8A108857"/>
            </w:placeholder>
            <w:text/>
          </w:sdtPr>
          <w:sdtEndPr/>
          <w:sdtContent>
            <w:tc>
              <w:tcPr>
                <w:tcW w:w="3492" w:type="dxa"/>
              </w:tcPr>
              <w:p w14:paraId="2C06D630" w14:textId="69E5ACF0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הוצאת כרטיס </w:t>
                </w:r>
                <w:r>
                  <w:rPr>
                    <w:sz w:val="32"/>
                    <w:szCs w:val="28"/>
                  </w:rPr>
                  <w:t>SD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63531632"/>
            <w:placeholder>
              <w:docPart w:val="4429A4A1D47E42899AFEAE93F6494533"/>
            </w:placeholder>
            <w:text/>
          </w:sdtPr>
          <w:sdtEndPr/>
          <w:sdtContent>
            <w:tc>
              <w:tcPr>
                <w:tcW w:w="2141" w:type="dxa"/>
              </w:tcPr>
              <w:p w14:paraId="1D53ACA8" w14:textId="3FE14454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4.2.2</w:t>
                </w:r>
              </w:p>
            </w:tc>
          </w:sdtContent>
        </w:sdt>
      </w:tr>
      <w:tr w:rsidR="00083CBC" w14:paraId="49A05B4E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29302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3A1DFE63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FC29D589928D4CF0ACACBE8BAA8E18C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BB4F488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71632965"/>
            <w:placeholder>
              <w:docPart w:val="4733809BCA3145FDA6415190D2843F1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815D3B5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16833479"/>
            <w:placeholder>
              <w:docPart w:val="FC70402F49774C61955F26CE73E10ED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58679979" w14:textId="3E4D9318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58333998"/>
            <w:placeholder>
              <w:docPart w:val="B2FB4BABE7874EC8B7310E3E071CD50D"/>
            </w:placeholder>
            <w:text/>
          </w:sdtPr>
          <w:sdtEndPr/>
          <w:sdtContent>
            <w:tc>
              <w:tcPr>
                <w:tcW w:w="3492" w:type="dxa"/>
              </w:tcPr>
              <w:p w14:paraId="1977A52E" w14:textId="61E5D740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הוצאת כבל בדיקה מבדק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08055060"/>
            <w:placeholder>
              <w:docPart w:val="319FF61DB8664B65A76CC091DC043987"/>
            </w:placeholder>
            <w:text/>
          </w:sdtPr>
          <w:sdtEndPr/>
          <w:sdtContent>
            <w:tc>
              <w:tcPr>
                <w:tcW w:w="2141" w:type="dxa"/>
              </w:tcPr>
              <w:p w14:paraId="1E08909B" w14:textId="054302B1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7.4</w:t>
                </w:r>
              </w:p>
            </w:tc>
          </w:sdtContent>
        </w:sdt>
      </w:tr>
      <w:tr w:rsidR="00083CBC" w14:paraId="72C66998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57315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27DBA6BD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687F1B5A62C348A58695808A4969CC5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0986D9D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300494478"/>
            <w:placeholder>
              <w:docPart w:val="80CDCF9A46104104B0AEF7D31CA46E1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62B1E86A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7712047"/>
            <w:placeholder>
              <w:docPart w:val="FB639C79DEA34B4BAC3A8B007B37047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5E2E162E" w14:textId="1E469707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80198180"/>
            <w:placeholder>
              <w:docPart w:val="6EDADC51E5CF404FB573AB15A3D862D6"/>
            </w:placeholder>
            <w:text/>
          </w:sdtPr>
          <w:sdtEndPr/>
          <w:sdtContent>
            <w:tc>
              <w:tcPr>
                <w:tcW w:w="3492" w:type="dxa"/>
              </w:tcPr>
              <w:p w14:paraId="2915BD3A" w14:textId="16C815B3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הוצאת ממסר </w:t>
                </w:r>
                <w:r>
                  <w:rPr>
                    <w:sz w:val="32"/>
                    <w:szCs w:val="28"/>
                  </w:rPr>
                  <w:t>k2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6976620"/>
            <w:placeholder>
              <w:docPart w:val="A3EDB77E48F7454CA3E420E246AC326C"/>
            </w:placeholder>
            <w:text/>
          </w:sdtPr>
          <w:sdtEndPr/>
          <w:sdtContent>
            <w:tc>
              <w:tcPr>
                <w:tcW w:w="2141" w:type="dxa"/>
              </w:tcPr>
              <w:p w14:paraId="42091DBB" w14:textId="24903187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7.4 </w:t>
                </w:r>
              </w:p>
            </w:tc>
          </w:sdtContent>
        </w:sdt>
      </w:tr>
      <w:tr w:rsidR="00AF5365" w14:paraId="19A45087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-1417482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40CDE42E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232824084"/>
            <w:placeholder>
              <w:docPart w:val="BA6A7F0B36B1472C99CBFA1765DD1E0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5B78B35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65708115"/>
            <w:placeholder>
              <w:docPart w:val="0EEE951858E74FF6A4C362CA696CEB7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D644991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56280748"/>
            <w:placeholder>
              <w:docPart w:val="DD5FB2DB2B3442DBAC4A3A7F9A1D2A79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6B672D4B" w14:textId="6DE24CA6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22112578"/>
            <w:placeholder>
              <w:docPart w:val="2306AFB22CC847F59CE07F5EFAA4072E"/>
            </w:placeholder>
            <w:text/>
          </w:sdtPr>
          <w:sdtEndPr/>
          <w:sdtContent>
            <w:tc>
              <w:tcPr>
                <w:tcW w:w="3492" w:type="dxa"/>
              </w:tcPr>
              <w:p w14:paraId="70418C7B" w14:textId="68F23EF8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הוצאת כבל פורט 1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03056119"/>
            <w:placeholder>
              <w:docPart w:val="1306D258F77644BB94AEAF4D98FB6D57"/>
            </w:placeholder>
            <w:text/>
          </w:sdtPr>
          <w:sdtEndPr/>
          <w:sdtContent>
            <w:tc>
              <w:tcPr>
                <w:tcW w:w="2141" w:type="dxa"/>
              </w:tcPr>
              <w:p w14:paraId="1DB73CCD" w14:textId="7E8A7F35" w:rsidR="00AF5365" w:rsidRPr="0025554D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AF5365" w14:paraId="3242501E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-1268227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4FB20C88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13789737"/>
            <w:placeholder>
              <w:docPart w:val="4AEC33360D144160BA597D34B45039A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C978DCD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8309227"/>
            <w:placeholder>
              <w:docPart w:val="6A6113297E0D4BB3B7FCF26F20B95BB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D27EDDA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94072232"/>
            <w:placeholder>
              <w:docPart w:val="FF250073CB0842E1B1BC02D5A0361B4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FDCB21D" w14:textId="7423D40F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658036147"/>
            <w:placeholder>
              <w:docPart w:val="BED5295801D44FB3AE191EE17D1FEF01"/>
            </w:placeholder>
            <w:text/>
          </w:sdtPr>
          <w:sdtEndPr/>
          <w:sdtContent>
            <w:tc>
              <w:tcPr>
                <w:tcW w:w="3492" w:type="dxa"/>
              </w:tcPr>
              <w:p w14:paraId="30A9EE49" w14:textId="10C0A4DA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הוצאת כבל פורט 2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91367947"/>
            <w:placeholder>
              <w:docPart w:val="256A8169BE414975B167ED678E2623BC"/>
            </w:placeholder>
            <w:text/>
          </w:sdtPr>
          <w:sdtEndPr/>
          <w:sdtContent>
            <w:tc>
              <w:tcPr>
                <w:tcW w:w="2141" w:type="dxa"/>
              </w:tcPr>
              <w:p w14:paraId="022721A4" w14:textId="24A4C2A0" w:rsidR="00AF5365" w:rsidRPr="0025554D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AF5365" w14:paraId="27247B58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-1370064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350869F1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674485634"/>
            <w:placeholder>
              <w:docPart w:val="AAC617DC3FB04EBF82956A59E3BD490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ED50145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43586959"/>
            <w:placeholder>
              <w:docPart w:val="D025C4779F5447238AC0D2DCBD17821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6C9E68D0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44882983"/>
            <w:placeholder>
              <w:docPart w:val="41D968032F044280AECB921A4935684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1427EEF9" w14:textId="6CDB79F5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37413950"/>
            <w:placeholder>
              <w:docPart w:val="0D30D4EC3147486F8FBCD36CD559E041"/>
            </w:placeholder>
            <w:text/>
          </w:sdtPr>
          <w:sdtEndPr/>
          <w:sdtContent>
            <w:tc>
              <w:tcPr>
                <w:tcW w:w="3492" w:type="dxa"/>
              </w:tcPr>
              <w:p w14:paraId="5B07803A" w14:textId="7411F797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הוצאת כבל  פורט 6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74568231"/>
            <w:placeholder>
              <w:docPart w:val="8938541708AC4AE4AF110BEBB74AA7B4"/>
            </w:placeholder>
            <w:text/>
          </w:sdtPr>
          <w:sdtEndPr/>
          <w:sdtContent>
            <w:tc>
              <w:tcPr>
                <w:tcW w:w="2141" w:type="dxa"/>
              </w:tcPr>
              <w:p w14:paraId="49CF0CA2" w14:textId="4DA77D90" w:rsidR="00AF5365" w:rsidRPr="0025554D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AF5365" w14:paraId="2B154834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-551612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3D9CA64D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8072484"/>
            <w:placeholder>
              <w:docPart w:val="B0BEA5145C274CD9835DFA795601CE9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DA4AED1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708519036"/>
            <w:placeholder>
              <w:docPart w:val="15415D4D22D741AE9902B747B8FEF32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71D34F68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67039748"/>
            <w:placeholder>
              <w:docPart w:val="9A2E5E49278C4AAFB164264B5E2F6E6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29A2D8F" w14:textId="4E5989CE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59454345"/>
            <w:placeholder>
              <w:docPart w:val="2D81A07AC0CE48479E54B4B99235B0AA"/>
            </w:placeholder>
            <w:text/>
          </w:sdtPr>
          <w:sdtEndPr/>
          <w:sdtContent>
            <w:tc>
              <w:tcPr>
                <w:tcW w:w="3492" w:type="dxa"/>
              </w:tcPr>
              <w:p w14:paraId="7FD2ACA0" w14:textId="5C6B27A4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זהוי חומרה 0.4 ל – 0.3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814453486"/>
            <w:placeholder>
              <w:docPart w:val="90E26E5B9102431CA07D0F6282B783A6"/>
            </w:placeholder>
            <w:text/>
          </w:sdtPr>
          <w:sdtEndPr/>
          <w:sdtContent>
            <w:tc>
              <w:tcPr>
                <w:tcW w:w="2141" w:type="dxa"/>
              </w:tcPr>
              <w:p w14:paraId="5035629F" w14:textId="4E898DB7" w:rsidR="00AF5365" w:rsidRPr="0025554D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AF5365" w14:paraId="4344FA6C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274375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6A7FAF95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3659952"/>
            <w:placeholder>
              <w:docPart w:val="FD32539997CD4F3F8892887FA4E5FA3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F7FC5EA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57588132"/>
            <w:placeholder>
              <w:docPart w:val="B6336FCC48CD41BA8D43C568EBE93EC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3D8733B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73827003"/>
            <w:placeholder>
              <w:docPart w:val="68B0E79CD7594C1E95E48EB4F1DD483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41C97460" w14:textId="21D4046B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381298426"/>
            <w:placeholder>
              <w:docPart w:val="2D858C97B65F42A3BD6C741F32219548"/>
            </w:placeholder>
            <w:text/>
          </w:sdtPr>
          <w:sdtEndPr/>
          <w:sdtContent>
            <w:tc>
              <w:tcPr>
                <w:tcW w:w="3492" w:type="dxa"/>
              </w:tcPr>
              <w:p w14:paraId="68826DD3" w14:textId="7D132EF9" w:rsidR="00EE0652" w:rsidRPr="00EE0652" w:rsidRDefault="00340269" w:rsidP="00EE0652">
                <w:pPr>
                  <w:bidi/>
                  <w:rPr>
                    <w:sz w:val="32"/>
                    <w:szCs w:val="28"/>
                    <w:rtl/>
                  </w:rPr>
                </w:pPr>
                <w:r>
                  <w:rPr>
                    <w:sz w:val="32"/>
                    <w:szCs w:val="28"/>
                    <w:rtl/>
                  </w:rPr>
                  <w:t>שנוי שם 4</w:t>
                </w:r>
                <w:r>
                  <w:rPr>
                    <w:sz w:val="32"/>
                    <w:szCs w:val="28"/>
                  </w:rPr>
                  <w:t>UTP TO 2UTP</w:t>
                </w:r>
                <w:r>
                  <w:rPr>
                    <w:sz w:val="32"/>
                    <w:szCs w:val="28"/>
                    <w:rtl/>
                  </w:rPr>
                  <w:t xml:space="preserve"> המוצר הוא  4</w:t>
                </w:r>
                <w:r>
                  <w:rPr>
                    <w:sz w:val="32"/>
                    <w:szCs w:val="28"/>
                  </w:rPr>
                  <w:t>utp</w:t>
                </w:r>
                <w:r>
                  <w:rPr>
                    <w:sz w:val="32"/>
                    <w:szCs w:val="28"/>
                    <w:rtl/>
                  </w:rPr>
                  <w:t xml:space="preserve"> מזהה </w:t>
                </w:r>
                <w:r>
                  <w:rPr>
                    <w:sz w:val="32"/>
                    <w:szCs w:val="28"/>
                  </w:rPr>
                  <w:t>SF-1P superset</w:t>
                </w:r>
                <w:r>
                  <w:rPr>
                    <w:sz w:val="32"/>
                    <w:szCs w:val="28"/>
                    <w:rtl/>
                  </w:rPr>
                  <w:t xml:space="preserve"> צריך להיות </w:t>
                </w:r>
                <w:r>
                  <w:rPr>
                    <w:sz w:val="32"/>
                    <w:szCs w:val="28"/>
                  </w:rPr>
                  <w:t>SF-1P</w:t>
                </w:r>
                <w:r>
                  <w:rPr>
                    <w:sz w:val="32"/>
                    <w:szCs w:val="28"/>
                    <w:rtl/>
                  </w:rPr>
                  <w:t xml:space="preserve">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19606704"/>
            <w:placeholder>
              <w:docPart w:val="637D83FF96A84DD09EC62D3E8A72B999"/>
            </w:placeholder>
            <w:text/>
          </w:sdtPr>
          <w:sdtEndPr/>
          <w:sdtContent>
            <w:tc>
              <w:tcPr>
                <w:tcW w:w="2141" w:type="dxa"/>
              </w:tcPr>
              <w:p w14:paraId="6EBC2785" w14:textId="6C12CD83" w:rsidR="00AF5365" w:rsidRPr="0025554D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AF5365" w14:paraId="1291FD3B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997691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4847EAA9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732385715"/>
            <w:placeholder>
              <w:docPart w:val="C3839F291FDD4F93A857B3A69CD0076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A021EAE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168093853"/>
            <w:placeholder>
              <w:docPart w:val="673D520ACC1B4BC1A77FE4375735C96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0E5F9F0E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56493539"/>
            <w:placeholder>
              <w:docPart w:val="8F5362096ED24F799275426762969D9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5658527" w14:textId="198099F4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42163696"/>
            <w:placeholder>
              <w:docPart w:val="921276DC8FC94A1C8C7029D2432F3745"/>
            </w:placeholder>
            <w:text/>
          </w:sdtPr>
          <w:sdtEndPr/>
          <w:sdtContent>
            <w:tc>
              <w:tcPr>
                <w:tcW w:w="3492" w:type="dxa"/>
              </w:tcPr>
              <w:p w14:paraId="22B1CAF6" w14:textId="2DE9207A" w:rsidR="009A2974" w:rsidRPr="009A2974" w:rsidRDefault="00340269" w:rsidP="009A297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Test sim 1</w:t>
                </w:r>
                <w:r>
                  <w:rPr>
                    <w:sz w:val="32"/>
                    <w:szCs w:val="28"/>
                    <w:rtl/>
                  </w:rPr>
                  <w:t xml:space="preserve"> הוצאת כרטיס </w:t>
                </w:r>
                <w:r>
                  <w:rPr>
                    <w:sz w:val="32"/>
                    <w:szCs w:val="28"/>
                  </w:rPr>
                  <w:t>sim 1</w:t>
                </w:r>
                <w:r>
                  <w:rPr>
                    <w:sz w:val="32"/>
                    <w:szCs w:val="28"/>
                    <w:rtl/>
                  </w:rPr>
                  <w:t xml:space="preserve">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71645243"/>
            <w:placeholder>
              <w:docPart w:val="0346D7CB07DA4A35A435187B68221667"/>
            </w:placeholder>
            <w:text/>
          </w:sdtPr>
          <w:sdtEndPr/>
          <w:sdtContent>
            <w:tc>
              <w:tcPr>
                <w:tcW w:w="2141" w:type="dxa"/>
              </w:tcPr>
              <w:p w14:paraId="19C41623" w14:textId="15458E96" w:rsidR="00AF5365" w:rsidRPr="0025554D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7.5</w:t>
                </w:r>
              </w:p>
            </w:tc>
          </w:sdtContent>
        </w:sdt>
      </w:tr>
      <w:tr w:rsidR="00AF5365" w14:paraId="5F2F890B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573163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05AC82F9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832530294"/>
            <w:placeholder>
              <w:docPart w:val="01BCF3532F094F9091FBDF77E213C91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6294952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124273968"/>
            <w:placeholder>
              <w:docPart w:val="8881A5B8A0034D8FBE317BE15E8B871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38EEB7D7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406150834"/>
            <w:placeholder>
              <w:docPart w:val="1D21E6AF3DD44C8D94998C1937CFE8E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90F7FE8" w14:textId="346CBE2F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20251006"/>
            <w:placeholder>
              <w:docPart w:val="B3B6D4D4123145A88C03DE88570ECE45"/>
            </w:placeholder>
            <w:text/>
          </w:sdtPr>
          <w:sdtEndPr/>
          <w:sdtContent>
            <w:tc>
              <w:tcPr>
                <w:tcW w:w="3492" w:type="dxa"/>
              </w:tcPr>
              <w:p w14:paraId="22AAC817" w14:textId="23EAA45D" w:rsidR="00D43D6D" w:rsidRPr="00D43D6D" w:rsidRDefault="00340269" w:rsidP="00D43D6D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Test sim 2</w:t>
                </w:r>
                <w:r>
                  <w:rPr>
                    <w:sz w:val="32"/>
                    <w:szCs w:val="28"/>
                    <w:rtl/>
                  </w:rPr>
                  <w:t xml:space="preserve"> הוצאת כרטיס </w:t>
                </w:r>
                <w:r>
                  <w:rPr>
                    <w:sz w:val="32"/>
                    <w:szCs w:val="28"/>
                  </w:rPr>
                  <w:t>sim 2</w:t>
                </w:r>
                <w:r>
                  <w:rPr>
                    <w:sz w:val="32"/>
                    <w:szCs w:val="28"/>
                    <w:rtl/>
                  </w:rPr>
                  <w:t xml:space="preserve">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24030082"/>
            <w:placeholder>
              <w:docPart w:val="60A37DD0FB0448CCB97651DFBB3E05E8"/>
            </w:placeholder>
            <w:text/>
          </w:sdtPr>
          <w:sdtEndPr/>
          <w:sdtContent>
            <w:tc>
              <w:tcPr>
                <w:tcW w:w="2141" w:type="dxa"/>
              </w:tcPr>
              <w:p w14:paraId="0CCAE7E9" w14:textId="1BA028E0" w:rsidR="00AF5365" w:rsidRPr="0025554D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7.5 </w:t>
                </w:r>
              </w:p>
            </w:tc>
          </w:sdtContent>
        </w:sdt>
      </w:tr>
      <w:tr w:rsidR="00AF5365" w14:paraId="0F975107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26573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3DA95C10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84866969"/>
            <w:placeholder>
              <w:docPart w:val="9B83053808CE4FF5B7ED6BC6E0B8CA0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53DAF53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542989854"/>
            <w:placeholder>
              <w:docPart w:val="E79BB0919E4E4E19A50082737F1224C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A7BD101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86337075"/>
            <w:placeholder>
              <w:docPart w:val="0928A76778EF46618BDB6B5CBB093F9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B0DE2A4" w14:textId="341ACFA2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6706852"/>
            <w:placeholder>
              <w:docPart w:val="3E38FB1BBE7643B59AAE2A65CD7D3BFF"/>
            </w:placeholder>
            <w:text/>
          </w:sdtPr>
          <w:sdtEndPr/>
          <w:sdtContent>
            <w:tc>
              <w:tcPr>
                <w:tcW w:w="3492" w:type="dxa"/>
              </w:tcPr>
              <w:p w14:paraId="2EBC67CC" w14:textId="50BC02A4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הוצאת כבל </w:t>
                </w:r>
                <w:r>
                  <w:rPr>
                    <w:sz w:val="32"/>
                    <w:szCs w:val="28"/>
                  </w:rPr>
                  <w:t>GPS</w:t>
                </w:r>
                <w:r>
                  <w:rPr>
                    <w:sz w:val="32"/>
                    <w:szCs w:val="28"/>
                    <w:rtl/>
                  </w:rPr>
                  <w:t xml:space="preserve">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13532570"/>
            <w:placeholder>
              <w:docPart w:val="D048B4B464C245FD9C7EE5BFA0933F11"/>
            </w:placeholder>
            <w:text/>
          </w:sdtPr>
          <w:sdtEndPr/>
          <w:sdtContent>
            <w:tc>
              <w:tcPr>
                <w:tcW w:w="2141" w:type="dxa"/>
              </w:tcPr>
              <w:p w14:paraId="0CE6DC1F" w14:textId="1FD0E635" w:rsidR="00AF5365" w:rsidRPr="0025554D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7.7</w:t>
                </w:r>
              </w:p>
            </w:tc>
          </w:sdtContent>
        </w:sdt>
      </w:tr>
      <w:tr w:rsidR="00AF5365" w14:paraId="77605556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2017882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3B0C4320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79170430"/>
            <w:placeholder>
              <w:docPart w:val="01BF3F5559024ABFB498B3165CDBE55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077E456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935248854"/>
            <w:placeholder>
              <w:docPart w:val="CB614C32ABCD4E94A9CF59F74F14A04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727F9C8B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23053992"/>
            <w:placeholder>
              <w:docPart w:val="81ABEF2219B14ACCA66D8422D7AF15E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24A57084" w14:textId="498AC8AC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433747367"/>
            <w:placeholder>
              <w:docPart w:val="22894B7D448E4CD79BC6A7AFE55AE666"/>
            </w:placeholder>
            <w:text/>
          </w:sdtPr>
          <w:sdtEndPr/>
          <w:sdtContent>
            <w:tc>
              <w:tcPr>
                <w:tcW w:w="3492" w:type="dxa"/>
              </w:tcPr>
              <w:p w14:paraId="79DA40B5" w14:textId="462472F1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הוצאת כבל </w:t>
                </w:r>
                <w:r>
                  <w:rPr>
                    <w:sz w:val="32"/>
                    <w:szCs w:val="28"/>
                  </w:rPr>
                  <w:t>LAN 1</w:t>
                </w:r>
                <w:r>
                  <w:rPr>
                    <w:sz w:val="32"/>
                    <w:szCs w:val="28"/>
                    <w:rtl/>
                  </w:rPr>
                  <w:t xml:space="preserve">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48955841"/>
            <w:placeholder>
              <w:docPart w:val="653C5767745242C3BC7080C5A64571FA"/>
            </w:placeholder>
            <w:text/>
          </w:sdtPr>
          <w:sdtEndPr/>
          <w:sdtContent>
            <w:tc>
              <w:tcPr>
                <w:tcW w:w="2141" w:type="dxa"/>
              </w:tcPr>
              <w:p w14:paraId="44F147E7" w14:textId="4DDC02F0" w:rsidR="00AF5365" w:rsidRPr="0025554D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7.9</w:t>
                </w:r>
              </w:p>
            </w:tc>
          </w:sdtContent>
        </w:sdt>
      </w:tr>
      <w:tr w:rsidR="00AF5365" w14:paraId="146BA712" w14:textId="77777777" w:rsidTr="00CC20D2">
        <w:trPr>
          <w:cantSplit/>
          <w:trHeight w:val="864"/>
        </w:trPr>
        <w:sdt>
          <w:sdtPr>
            <w:rPr>
              <w:sz w:val="32"/>
              <w:szCs w:val="28"/>
            </w:rPr>
            <w:id w:val="95036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45B6BE13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801459"/>
            <w:placeholder>
              <w:docPart w:val="071957E99B7F49D189D315B3ED72593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EA6C63B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20127681"/>
            <w:placeholder>
              <w:docPart w:val="361F5C80633E4C189C06E8977DD112A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F0F8B6B" w14:textId="77777777" w:rsidR="00AF5365" w:rsidRDefault="00AF5365" w:rsidP="00CC20D2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12835357"/>
            <w:placeholder>
              <w:docPart w:val="552497D3CCAD440792FA33CB25DE92B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2645461" w14:textId="348BD119" w:rsidR="00AF5365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p w14:paraId="5E05ABCF" w14:textId="791C76C9" w:rsidR="00AF5365" w:rsidRDefault="00254508" w:rsidP="00CC20D2">
            <w:pPr>
              <w:bidi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>הוצאת כבל</w:t>
            </w:r>
            <w:r>
              <w:rPr>
                <w:rFonts w:hint="cs"/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 xml:space="preserve">  LAN 4</w:t>
            </w:r>
          </w:p>
        </w:tc>
        <w:sdt>
          <w:sdtPr>
            <w:rPr>
              <w:sz w:val="32"/>
              <w:szCs w:val="28"/>
              <w:rtl/>
            </w:rPr>
            <w:id w:val="269590460"/>
            <w:placeholder>
              <w:docPart w:val="BD845D551C434EB381C4749EC2DEF728"/>
            </w:placeholder>
            <w:text/>
          </w:sdtPr>
          <w:sdtEndPr/>
          <w:sdtContent>
            <w:tc>
              <w:tcPr>
                <w:tcW w:w="2141" w:type="dxa"/>
              </w:tcPr>
              <w:p w14:paraId="1A9D023D" w14:textId="48BFE736" w:rsidR="00AF5365" w:rsidRPr="0025554D" w:rsidRDefault="00340269" w:rsidP="00CC20D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7.9</w:t>
                </w:r>
              </w:p>
            </w:tc>
          </w:sdtContent>
        </w:sdt>
      </w:tr>
      <w:tr w:rsidR="00083CBC" w14:paraId="79538BCE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78433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00F506E7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A344C9A6C73D4008B5D7A124413A985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3168995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50897300"/>
            <w:placeholder>
              <w:docPart w:val="4E085FB1A3A444C7B324F55D1EF8A85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2A905C7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70219907"/>
            <w:placeholder>
              <w:docPart w:val="7DDC9D767D48459896124D3DABAE5D8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494F70C5" w14:textId="77C0C295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48242231"/>
            <w:placeholder>
              <w:docPart w:val="F2F1D2898E2344758D935727E6E074E7"/>
            </w:placeholder>
            <w:text/>
          </w:sdtPr>
          <w:sdtEndPr/>
          <w:sdtContent>
            <w:tc>
              <w:tcPr>
                <w:tcW w:w="3492" w:type="dxa"/>
              </w:tcPr>
              <w:p w14:paraId="07A6085E" w14:textId="1524C460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הוצאת כבל </w:t>
                </w:r>
                <w:r>
                  <w:rPr>
                    <w:sz w:val="32"/>
                    <w:szCs w:val="28"/>
                  </w:rPr>
                  <w:t>LAN 6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71828321"/>
            <w:placeholder>
              <w:docPart w:val="3939D07FD3E949F3B4B1840791C01EE8"/>
            </w:placeholder>
            <w:text/>
          </w:sdtPr>
          <w:sdtEndPr/>
          <w:sdtContent>
            <w:tc>
              <w:tcPr>
                <w:tcW w:w="2141" w:type="dxa"/>
              </w:tcPr>
              <w:p w14:paraId="079BA69D" w14:textId="35D8944A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7.9</w:t>
                </w:r>
              </w:p>
            </w:tc>
          </w:sdtContent>
        </w:sdt>
      </w:tr>
      <w:tr w:rsidR="00083CBC" w14:paraId="48E90B95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79463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15275593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6FCF18C9FEB240CB98DDFB47610CC4E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10AA612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11854892"/>
            <w:placeholder>
              <w:docPart w:val="4A96CF19F8ED447A8465678505BBE33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3091C6D3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9356735"/>
            <w:placeholder>
              <w:docPart w:val="F2271D5ED7E843599B8DDE01841CFBA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63854EAA" w14:textId="0D654896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52388994"/>
            <w:placeholder>
              <w:docPart w:val="1839E017B09A4D95948C6120CC2AD48F"/>
            </w:placeholder>
            <w:text/>
          </w:sdtPr>
          <w:sdtEndPr/>
          <w:sdtContent>
            <w:tc>
              <w:tcPr>
                <w:tcW w:w="3492" w:type="dxa"/>
              </w:tcPr>
              <w:p w14:paraId="0C27AA93" w14:textId="09D430B4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ניתוק כבל  </w:t>
                </w:r>
                <w:r>
                  <w:rPr>
                    <w:sz w:val="32"/>
                    <w:szCs w:val="28"/>
                  </w:rPr>
                  <w:t>SSH</w:t>
                </w:r>
                <w:r>
                  <w:rPr>
                    <w:sz w:val="32"/>
                    <w:szCs w:val="28"/>
                    <w:rtl/>
                  </w:rPr>
                  <w:t xml:space="preserve">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3362280"/>
            <w:placeholder>
              <w:docPart w:val="B958E35F194F4413AC37CE21F0BEEAEA"/>
            </w:placeholder>
            <w:text/>
          </w:sdtPr>
          <w:sdtEndPr/>
          <w:sdtContent>
            <w:tc>
              <w:tcPr>
                <w:tcW w:w="2141" w:type="dxa"/>
              </w:tcPr>
              <w:p w14:paraId="68C78292" w14:textId="20F2903B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7.10</w:t>
                </w:r>
              </w:p>
            </w:tc>
          </w:sdtContent>
        </w:sdt>
      </w:tr>
      <w:tr w:rsidR="00083CBC" w14:paraId="09AB5E91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35407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2F6E263A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DA1718A16D9340079B05C6B8CF81B77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FBD4368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6066520"/>
            <w:placeholder>
              <w:docPart w:val="CD45F0FCEC3741A8A70556D59669696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0ACFB970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85342174"/>
            <w:placeholder>
              <w:docPart w:val="EF4305383CD64617AA3E6D3C4111513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5E09AA32" w14:textId="0EBEBEE5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p w14:paraId="419E9655" w14:textId="746CF07D" w:rsidR="00083CBC" w:rsidRDefault="001D06D3" w:rsidP="00083CBC">
            <w:pPr>
              <w:bidi/>
              <w:rPr>
                <w:sz w:val="32"/>
                <w:szCs w:val="28"/>
                <w:rtl/>
              </w:rPr>
            </w:pPr>
            <w:sdt>
              <w:sdtPr>
                <w:rPr>
                  <w:sz w:val="32"/>
                  <w:szCs w:val="28"/>
                  <w:rtl/>
                </w:rPr>
                <w:id w:val="-1212114590"/>
                <w:placeholder>
                  <w:docPart w:val="DC6919BB834547BFBEFE959D6034053E"/>
                </w:placeholder>
                <w:text/>
              </w:sdtPr>
              <w:sdtEndPr/>
              <w:sdtContent>
                <w:r w:rsidR="00340269">
                  <w:rPr>
                    <w:sz w:val="32"/>
                    <w:szCs w:val="28"/>
                    <w:rtl/>
                  </w:rPr>
                  <w:t xml:space="preserve">גמפר </w:t>
                </w:r>
                <w:r w:rsidR="00340269">
                  <w:rPr>
                    <w:sz w:val="32"/>
                    <w:szCs w:val="28"/>
                  </w:rPr>
                  <w:t>j21</w:t>
                </w:r>
              </w:sdtContent>
            </w:sdt>
          </w:p>
          <w:p w14:paraId="7954DAB6" w14:textId="20C7EAAF" w:rsidR="00A77F6D" w:rsidRDefault="00A77F6D" w:rsidP="00A77F6D">
            <w:pPr>
              <w:bidi/>
              <w:rPr>
                <w:sz w:val="32"/>
                <w:szCs w:val="28"/>
                <w:rtl/>
              </w:rPr>
            </w:pPr>
            <w:r w:rsidRPr="00A77F6D">
              <w:rPr>
                <w:sz w:val="32"/>
                <w:szCs w:val="28"/>
                <w:rtl/>
              </w:rPr>
              <w:t>ללא הזזת</w:t>
            </w:r>
            <w:r>
              <w:rPr>
                <w:rFonts w:hint="cs"/>
                <w:sz w:val="32"/>
                <w:szCs w:val="28"/>
                <w:rtl/>
              </w:rPr>
              <w:t xml:space="preserve">  1-2 דיבור מ- </w:t>
            </w:r>
            <w:r>
              <w:rPr>
                <w:sz w:val="32"/>
                <w:szCs w:val="28"/>
              </w:rPr>
              <w:t>port S2</w:t>
            </w:r>
            <w:r>
              <w:rPr>
                <w:rFonts w:hint="cs"/>
                <w:sz w:val="32"/>
                <w:szCs w:val="28"/>
                <w:rtl/>
              </w:rPr>
              <w:t xml:space="preserve"> </w:t>
            </w:r>
            <w:r w:rsidRPr="00A77F6D">
              <w:rPr>
                <w:sz w:val="32"/>
                <w:szCs w:val="28"/>
                <w:rtl/>
              </w:rPr>
              <w:t xml:space="preserve">ללא </w:t>
            </w:r>
            <w:r>
              <w:rPr>
                <w:rFonts w:hint="cs"/>
                <w:sz w:val="32"/>
                <w:szCs w:val="28"/>
                <w:rtl/>
              </w:rPr>
              <w:t xml:space="preserve">שינוי </w:t>
            </w:r>
          </w:p>
          <w:p w14:paraId="33D315F5" w14:textId="5EBEA39E" w:rsidR="00A77F6D" w:rsidRPr="00A77F6D" w:rsidRDefault="00A77F6D" w:rsidP="00A77F6D">
            <w:pPr>
              <w:bidi/>
              <w:rPr>
                <w:sz w:val="32"/>
                <w:szCs w:val="28"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למצב 2-3 דיבור </w:t>
            </w:r>
            <w:r>
              <w:rPr>
                <w:sz w:val="32"/>
                <w:szCs w:val="28"/>
              </w:rPr>
              <w:t>ssh</w:t>
            </w:r>
          </w:p>
        </w:tc>
        <w:sdt>
          <w:sdtPr>
            <w:rPr>
              <w:sz w:val="32"/>
              <w:szCs w:val="28"/>
              <w:rtl/>
            </w:rPr>
            <w:id w:val="-1599948648"/>
            <w:placeholder>
              <w:docPart w:val="169C15750E5C4246BCBC008299167604"/>
            </w:placeholder>
            <w:text/>
          </w:sdtPr>
          <w:sdtEndPr/>
          <w:sdtContent>
            <w:tc>
              <w:tcPr>
                <w:tcW w:w="2141" w:type="dxa"/>
              </w:tcPr>
              <w:p w14:paraId="43FE3105" w14:textId="485AF553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7.10</w:t>
                </w:r>
              </w:p>
            </w:tc>
          </w:sdtContent>
        </w:sdt>
      </w:tr>
      <w:tr w:rsidR="00083CBC" w14:paraId="1B107D7F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9191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0E579AAC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777B1C25359B47DDB38AEB499A171FE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1D58296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14739130"/>
            <w:placeholder>
              <w:docPart w:val="AA207C146C3F4ABCADAFB874039236C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06FFA6FD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0513835"/>
            <w:placeholder>
              <w:docPart w:val="803339F76B3E41A5B0E90685617E31B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18B5DA01" w14:textId="110D6F25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89692539"/>
            <w:placeholder>
              <w:docPart w:val="CDF60EBADA554A6EB184181818A0FFE8"/>
            </w:placeholder>
            <w:text/>
          </w:sdtPr>
          <w:sdtEndPr/>
          <w:sdtContent>
            <w:tc>
              <w:tcPr>
                <w:tcW w:w="3492" w:type="dxa"/>
              </w:tcPr>
              <w:p w14:paraId="137924A5" w14:textId="240B1695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זהוי שם של כינסה למוצר </w:t>
                </w:r>
                <w:r>
                  <w:rPr>
                    <w:sz w:val="32"/>
                    <w:szCs w:val="28"/>
                  </w:rPr>
                  <w:t>sp-1p to koby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38174755"/>
            <w:placeholder>
              <w:docPart w:val="F43BA1AC45D549AEBA47E9577B38647A"/>
            </w:placeholder>
            <w:text/>
          </w:sdtPr>
          <w:sdtEndPr/>
          <w:sdtContent>
            <w:tc>
              <w:tcPr>
                <w:tcW w:w="2141" w:type="dxa"/>
              </w:tcPr>
              <w:p w14:paraId="297F7DF9" w14:textId="1CE3CD16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083CBC" w14:paraId="2EEF2605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00455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62AB21EA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7956433590394AF199201BDC628B112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A40F15D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1979273"/>
            <w:placeholder>
              <w:docPart w:val="37559E7A1750420C835A1F51E4393A1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08785115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16504614"/>
            <w:placeholder>
              <w:docPart w:val="7FFC54332978478D8354865DC35F24E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0ACB535F" w14:textId="06715760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74376779"/>
            <w:placeholder>
              <w:docPart w:val="1D258C65EC9C4FB1BB457BD8CB0558BE"/>
            </w:placeholder>
            <w:text/>
          </w:sdtPr>
          <w:sdtEndPr/>
          <w:sdtContent>
            <w:tc>
              <w:tcPr>
                <w:tcW w:w="3492" w:type="dxa"/>
              </w:tcPr>
              <w:p w14:paraId="354A1497" w14:textId="05AEBC58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שנוי    18:18:18:18 </w:t>
                </w:r>
                <w:r>
                  <w:rPr>
                    <w:sz w:val="32"/>
                    <w:szCs w:val="28"/>
                  </w:rPr>
                  <w:t>MAC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49581539"/>
            <w:placeholder>
              <w:docPart w:val="EAE2C9EB5BA445A5BFD29778E2B7E7D6"/>
            </w:placeholder>
            <w:text/>
          </w:sdtPr>
          <w:sdtEndPr/>
          <w:sdtContent>
            <w:tc>
              <w:tcPr>
                <w:tcW w:w="2141" w:type="dxa"/>
              </w:tcPr>
              <w:p w14:paraId="7604BDB8" w14:textId="59696488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083CBC" w14:paraId="402BF727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905560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27925021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51E0F86CE6534F989202C0F39851010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318D250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61083265"/>
            <w:placeholder>
              <w:docPart w:val="60CF5F3BEBA8491296A238B3AA92F07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A49161C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44769464"/>
            <w:placeholder>
              <w:docPart w:val="2032C2AD188B46C3A482992A0423EEB9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40E22237" w14:textId="79005430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sdt>
            <w:sdtPr>
              <w:rPr>
                <w:sz w:val="32"/>
                <w:szCs w:val="28"/>
                <w:rtl/>
              </w:rPr>
              <w:id w:val="-892040154"/>
              <w:placeholder>
                <w:docPart w:val="559C3715E7574E668ADA4793174DBF87"/>
              </w:placeholder>
              <w:text/>
            </w:sdtPr>
            <w:sdtEndPr/>
            <w:sdtContent>
              <w:p w14:paraId="2D8B93D0" w14:textId="7C00E564" w:rsidR="007E051D" w:rsidRPr="007E051D" w:rsidRDefault="00340269" w:rsidP="007E051D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זהוי של המוצר  </w:t>
                </w:r>
              </w:p>
            </w:sdtContent>
          </w:sdt>
          <w:p w14:paraId="7E7F76E1" w14:textId="135FEEE3" w:rsidR="007E051D" w:rsidRDefault="007E051D" w:rsidP="007E051D">
            <w:pPr>
              <w:bidi/>
              <w:jc w:val="center"/>
              <w:rPr>
                <w:sz w:val="18"/>
                <w:szCs w:val="18"/>
              </w:rPr>
            </w:pPr>
            <w:r w:rsidRPr="007E051D">
              <w:rPr>
                <w:sz w:val="18"/>
                <w:szCs w:val="18"/>
              </w:rPr>
              <w:t>SF-1P/E1/DC/4U2S/2RS/L1/G/WF</w:t>
            </w:r>
            <w:r>
              <w:rPr>
                <w:sz w:val="18"/>
                <w:szCs w:val="18"/>
              </w:rPr>
              <w:t xml:space="preserve"> </w:t>
            </w:r>
            <w:r w:rsidR="002514DB">
              <w:rPr>
                <w:sz w:val="18"/>
                <w:szCs w:val="18"/>
              </w:rPr>
              <w:t xml:space="preserve">to </w:t>
            </w:r>
          </w:p>
          <w:p w14:paraId="3E475CFD" w14:textId="71552D0E" w:rsidR="007E051D" w:rsidRPr="007E051D" w:rsidRDefault="002514DB" w:rsidP="007E051D">
            <w:pPr>
              <w:bidi/>
              <w:jc w:val="center"/>
              <w:rPr>
                <w:sz w:val="18"/>
                <w:szCs w:val="18"/>
              </w:rPr>
            </w:pPr>
            <w:r w:rsidRPr="002514DB">
              <w:rPr>
                <w:sz w:val="18"/>
                <w:szCs w:val="18"/>
              </w:rPr>
              <w:t>SF-1P/E1/DC/4U2S/2RS/L1/G</w:t>
            </w:r>
          </w:p>
        </w:tc>
        <w:sdt>
          <w:sdtPr>
            <w:rPr>
              <w:sz w:val="32"/>
              <w:szCs w:val="28"/>
              <w:rtl/>
            </w:rPr>
            <w:id w:val="-311409949"/>
            <w:placeholder>
              <w:docPart w:val="0A053EADBE47460EB4256643307A58C1"/>
            </w:placeholder>
            <w:text/>
          </w:sdtPr>
          <w:sdtEndPr/>
          <w:sdtContent>
            <w:tc>
              <w:tcPr>
                <w:tcW w:w="2141" w:type="dxa"/>
              </w:tcPr>
              <w:p w14:paraId="52C73AEA" w14:textId="212F59BD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083CBC" w14:paraId="1C0C6392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2070843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71B56C54" w14:textId="77777777" w:rsidR="00083CBC" w:rsidRDefault="00C822F4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F79D6C4E08754319B2C67B81DD9F204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809D890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0248552"/>
            <w:placeholder>
              <w:docPart w:val="9846141722964894BE1FE5287BB2388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0CC5E482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8836396"/>
            <w:placeholder>
              <w:docPart w:val="45CD9B5BBE7B4605A40F0111C72C5D5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1EDBFAB0" w14:textId="6C646B78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34687172"/>
            <w:placeholder>
              <w:docPart w:val="3333C102AA384DA0A32593F527892CB3"/>
            </w:placeholder>
            <w:text/>
          </w:sdtPr>
          <w:sdtEndPr/>
          <w:sdtContent>
            <w:tc>
              <w:tcPr>
                <w:tcW w:w="3492" w:type="dxa"/>
              </w:tcPr>
              <w:p w14:paraId="782CF2E6" w14:textId="3E5B550C" w:rsidR="00C95C5F" w:rsidRPr="00C95C5F" w:rsidRDefault="00340269" w:rsidP="00C95C5F">
                <w:pPr>
                  <w:bidi/>
                  <w:jc w:val="center"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שינוי פרמטרים במבדק 2 </w:t>
                </w:r>
                <w:r>
                  <w:rPr>
                    <w:sz w:val="32"/>
                    <w:szCs w:val="28"/>
                  </w:rPr>
                  <w:t>to 1 usb start</w:t>
                </w:r>
                <w:r>
                  <w:rPr>
                    <w:sz w:val="32"/>
                    <w:szCs w:val="28"/>
                    <w:rtl/>
                  </w:rPr>
                  <w:t xml:space="preserve">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9032955"/>
            <w:placeholder>
              <w:docPart w:val="DB511EEA169A4233AABBD7A295F8858F"/>
            </w:placeholder>
            <w:text/>
          </w:sdtPr>
          <w:sdtEndPr/>
          <w:sdtContent>
            <w:tc>
              <w:tcPr>
                <w:tcW w:w="2141" w:type="dxa"/>
              </w:tcPr>
              <w:p w14:paraId="6F6F4DE6" w14:textId="5DED1B84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4.2.1</w:t>
                </w:r>
              </w:p>
            </w:tc>
          </w:sdtContent>
        </w:sdt>
      </w:tr>
      <w:tr w:rsidR="00083CBC" w14:paraId="510F2902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4666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2254AAFD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3E9E5DEA8F384997BFB08DCC991A671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530624F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6787379"/>
            <w:placeholder>
              <w:docPart w:val="A032BEF0AF39465E99208FF702570A5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C384598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5785838"/>
            <w:placeholder>
              <w:docPart w:val="356070598C1A4B35BB9F40F116BE72F1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25D2AA58" w14:textId="01981C31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sdt>
            <w:sdtPr>
              <w:rPr>
                <w:sz w:val="32"/>
                <w:szCs w:val="28"/>
                <w:rtl/>
              </w:rPr>
              <w:id w:val="-332135552"/>
              <w:placeholder>
                <w:docPart w:val="50C12C44A7CB4D0796ACDF38DD0BCFF7"/>
              </w:placeholder>
              <w:text/>
            </w:sdtPr>
            <w:sdtEndPr/>
            <w:sdtContent>
              <w:p w14:paraId="6D0DA2BF" w14:textId="68F2A838" w:rsidR="00083CBC" w:rsidRDefault="00340269" w:rsidP="00083CBC">
                <w:pPr>
                  <w:bidi/>
                  <w:rPr>
                    <w:sz w:val="32"/>
                    <w:szCs w:val="28"/>
                    <w:rtl/>
                  </w:rPr>
                </w:pPr>
                <w:r>
                  <w:rPr>
                    <w:sz w:val="32"/>
                    <w:szCs w:val="28"/>
                    <w:rtl/>
                  </w:rPr>
                  <w:t>שינוי פרמטרים במבדק</w:t>
                </w:r>
              </w:p>
            </w:sdtContent>
          </w:sdt>
          <w:p w14:paraId="2863850A" w14:textId="460D1D8F" w:rsidR="007A4C15" w:rsidRPr="00A206C0" w:rsidRDefault="007A4C15" w:rsidP="007A4C15">
            <w:pPr>
              <w:pStyle w:val="Para"/>
              <w:tabs>
                <w:tab w:val="left" w:pos="720"/>
              </w:tabs>
            </w:pPr>
            <w:r>
              <w:t xml:space="preserve">  </w:t>
            </w:r>
            <w:r w:rsidRPr="00A206C0">
              <w:t>+-2 Vendor specificto   +-1 Vendor specific</w:t>
            </w:r>
          </w:p>
          <w:p w14:paraId="03ECD85D" w14:textId="0CF39532" w:rsidR="007A4C15" w:rsidRDefault="007A4C15" w:rsidP="007A4C15">
            <w:pPr>
              <w:pStyle w:val="Para"/>
              <w:tabs>
                <w:tab w:val="left" w:pos="720"/>
              </w:tabs>
              <w:rPr>
                <w:highlight w:val="yellow"/>
              </w:rPr>
            </w:pPr>
          </w:p>
          <w:p w14:paraId="1DDDA872" w14:textId="5F452266" w:rsidR="007A4C15" w:rsidRPr="007A4C15" w:rsidRDefault="007A4C15" w:rsidP="007A4C15">
            <w:pPr>
              <w:bidi/>
              <w:jc w:val="right"/>
              <w:rPr>
                <w:sz w:val="32"/>
                <w:szCs w:val="28"/>
              </w:rPr>
            </w:pPr>
            <w:r w:rsidRPr="00924A21">
              <w:rPr>
                <w:b/>
                <w:bCs/>
                <w:i/>
                <w:iCs/>
              </w:rPr>
              <w:t>usb tree</w:t>
            </w:r>
          </w:p>
        </w:tc>
        <w:sdt>
          <w:sdtPr>
            <w:rPr>
              <w:sz w:val="32"/>
              <w:szCs w:val="28"/>
              <w:rtl/>
            </w:rPr>
            <w:id w:val="-2118212197"/>
            <w:placeholder>
              <w:docPart w:val="F84EEB774EF142EC954065C3EC098AC1"/>
            </w:placeholder>
            <w:text/>
          </w:sdtPr>
          <w:sdtEndPr/>
          <w:sdtContent>
            <w:tc>
              <w:tcPr>
                <w:tcW w:w="2141" w:type="dxa"/>
              </w:tcPr>
              <w:p w14:paraId="5B93D2E9" w14:textId="09A5A174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4.2.1 </w:t>
                </w:r>
              </w:p>
            </w:tc>
          </w:sdtContent>
        </w:sdt>
      </w:tr>
      <w:tr w:rsidR="00083CBC" w14:paraId="79982A3E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92939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4DA50EF0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9501D07E82074235A807573BF645AB0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03AE587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9239186"/>
            <w:placeholder>
              <w:docPart w:val="DB8FE822D29642208396F5D16DB6C1B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7E844BCC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7241516"/>
            <w:placeholder>
              <w:docPart w:val="9C48096A158B4D1CB82CB27A00A8D2E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14:paraId="345CD68F" w14:textId="0FC53F62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sdt>
            <w:sdtPr>
              <w:rPr>
                <w:sz w:val="32"/>
                <w:szCs w:val="28"/>
                <w:rtl/>
              </w:rPr>
              <w:id w:val="-971977859"/>
              <w:placeholder>
                <w:docPart w:val="D64AD7ABBE864C7AA5330CF7AAD69F91"/>
              </w:placeholder>
              <w:showingPlcHdr/>
              <w:text/>
            </w:sdtPr>
            <w:sdtEndPr/>
            <w:sdtContent>
              <w:p w14:paraId="5111FC85" w14:textId="77777777" w:rsidR="00083CBC" w:rsidRDefault="00083CBC" w:rsidP="00083CBC">
                <w:pPr>
                  <w:bidi/>
                  <w:rPr>
                    <w:sz w:val="32"/>
                    <w:szCs w:val="28"/>
                    <w:rtl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sdtContent>
          </w:sdt>
          <w:p w14:paraId="0B3D7D35" w14:textId="7978838E" w:rsidR="00B84A4A" w:rsidRDefault="00B84A4A" w:rsidP="00A206C0">
            <w:pPr>
              <w:pStyle w:val="Para"/>
              <w:jc w:val="both"/>
            </w:pPr>
            <w:r w:rsidRPr="00A206C0">
              <w:rPr>
                <w:sz w:val="16"/>
                <w:szCs w:val="16"/>
              </w:rPr>
              <w:t>HC WP Group Size: 8</w:t>
            </w:r>
            <w:r w:rsidRPr="00A206C0">
              <w:t xml:space="preserve"> MiB</w:t>
            </w:r>
            <w:r w:rsidRPr="00A206C0">
              <w:rPr>
                <w:rFonts w:hint="cs"/>
                <w:rtl/>
              </w:rPr>
              <w:t xml:space="preserve"> </w:t>
            </w:r>
            <w:r w:rsidRPr="00A206C0">
              <w:t xml:space="preserve"> to </w:t>
            </w:r>
            <w:r w:rsidRPr="00A206C0">
              <w:rPr>
                <w:sz w:val="16"/>
                <w:szCs w:val="16"/>
              </w:rPr>
              <w:t>HC WP Group Size: 9</w:t>
            </w:r>
            <w:r w:rsidRPr="00A206C0">
              <w:t>MiB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</w:p>
          <w:p w14:paraId="689FF2C1" w14:textId="663D19C1" w:rsidR="00B84A4A" w:rsidRPr="00B84A4A" w:rsidRDefault="00B84A4A" w:rsidP="00B84A4A">
            <w:pPr>
              <w:bidi/>
              <w:jc w:val="right"/>
              <w:rPr>
                <w:sz w:val="32"/>
                <w:szCs w:val="28"/>
              </w:rPr>
            </w:pPr>
          </w:p>
        </w:tc>
        <w:sdt>
          <w:sdtPr>
            <w:rPr>
              <w:sz w:val="32"/>
              <w:szCs w:val="28"/>
              <w:rtl/>
            </w:rPr>
            <w:id w:val="-359824693"/>
            <w:placeholder>
              <w:docPart w:val="1DE2B5DFDCCD46A785E961860B118B3A"/>
            </w:placeholder>
            <w:text/>
          </w:sdtPr>
          <w:sdtEndPr/>
          <w:sdtContent>
            <w:tc>
              <w:tcPr>
                <w:tcW w:w="2141" w:type="dxa"/>
              </w:tcPr>
              <w:p w14:paraId="5B30C8E7" w14:textId="2C5DEEDE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4.2.3</w:t>
                </w:r>
              </w:p>
            </w:tc>
          </w:sdtContent>
        </w:sdt>
      </w:tr>
      <w:tr w:rsidR="00083CBC" w14:paraId="5596BD5E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379974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5D99950B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89A7DE8896324E8EB0DBAAAACFC73A5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7F79F09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939130998"/>
            <w:placeholder>
              <w:docPart w:val="577B7E263E6E4488BE726A060DE043C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19D0685" w14:textId="77777777"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71109455"/>
            <w:placeholder>
              <w:docPart w:val="056788D4C57B4327AAFB4026DEA4464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200FE586" w14:textId="1C204C4C" w:rsidR="00083CBC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sdt>
            <w:sdtPr>
              <w:rPr>
                <w:sz w:val="32"/>
                <w:szCs w:val="28"/>
                <w:rtl/>
              </w:rPr>
              <w:id w:val="-979684387"/>
              <w:placeholder>
                <w:docPart w:val="D920EFDF5B064BCDB7464D542D98DF34"/>
              </w:placeholder>
              <w:showingPlcHdr/>
              <w:text/>
            </w:sdtPr>
            <w:sdtEndPr/>
            <w:sdtContent>
              <w:p w14:paraId="5B194E32" w14:textId="77777777" w:rsidR="00083CBC" w:rsidRDefault="00083CBC" w:rsidP="00083CBC">
                <w:pPr>
                  <w:bidi/>
                  <w:rPr>
                    <w:sz w:val="32"/>
                    <w:szCs w:val="28"/>
                    <w:rtl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sdtContent>
          </w:sdt>
          <w:p w14:paraId="1CE50AEA" w14:textId="4D0D992B" w:rsidR="00382609" w:rsidRPr="00382609" w:rsidRDefault="00382609" w:rsidP="00382609">
            <w:pPr>
              <w:tabs>
                <w:tab w:val="left" w:pos="2226"/>
              </w:tabs>
              <w:bidi/>
              <w:jc w:val="right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 xml:space="preserve">  </w:t>
            </w:r>
            <w:r w:rsidRPr="00A206C0">
              <w:t>eMMC to</w:t>
            </w:r>
            <w:r w:rsidRPr="00A206C0">
              <w:rPr>
                <w:sz w:val="32"/>
                <w:szCs w:val="28"/>
              </w:rPr>
              <w:t xml:space="preserve">  </w:t>
            </w:r>
            <w:r w:rsidRPr="00A206C0">
              <w:t>eMMd</w:t>
            </w:r>
          </w:p>
        </w:tc>
        <w:sdt>
          <w:sdtPr>
            <w:rPr>
              <w:sz w:val="32"/>
              <w:szCs w:val="28"/>
              <w:rtl/>
            </w:rPr>
            <w:id w:val="-101340472"/>
            <w:placeholder>
              <w:docPart w:val="D385C14AF96F4E7FBBCFC4E1B81867A7"/>
            </w:placeholder>
            <w:text/>
          </w:sdtPr>
          <w:sdtEndPr/>
          <w:sdtContent>
            <w:tc>
              <w:tcPr>
                <w:tcW w:w="2141" w:type="dxa"/>
              </w:tcPr>
              <w:p w14:paraId="19E0868E" w14:textId="79CB16D5" w:rsidR="00083CBC" w:rsidRPr="0025554D" w:rsidRDefault="00340269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4.2.3</w:t>
                </w:r>
              </w:p>
            </w:tc>
          </w:sdtContent>
        </w:sdt>
      </w:tr>
      <w:tr w:rsidR="00C822F4" w14:paraId="6E5C5A14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818639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12EB9971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33156371"/>
            <w:placeholder>
              <w:docPart w:val="B5D13684930E4830968678C90965EB6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36A32CE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3834655"/>
            <w:placeholder>
              <w:docPart w:val="F62C77D1A1C04E22A64402CA7C5913C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C2BEFDD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92131"/>
            <w:placeholder>
              <w:docPart w:val="9A3A6BB7CBD342B08BC14E0BE141CF81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4C9DC1D5" w14:textId="7816944D" w:rsidR="00C822F4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20981646"/>
            <w:placeholder>
              <w:docPart w:val="D7BB2D0010CD4F8F84451DA3A097A391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31E1052A" w14:textId="77777777" w:rsidR="00C822F4" w:rsidRDefault="00C822F4" w:rsidP="00C822F4">
                <w:pPr>
                  <w:bidi/>
                  <w:rPr>
                    <w:sz w:val="32"/>
                    <w:szCs w:val="28"/>
                    <w:rtl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  <w:p w14:paraId="5B21EC55" w14:textId="66C50DF0" w:rsidR="00382609" w:rsidRPr="00382609" w:rsidRDefault="00382609" w:rsidP="00382609">
                <w:pPr>
                  <w:bidi/>
                  <w:jc w:val="right"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Cd to sd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16831153"/>
            <w:placeholder>
              <w:docPart w:val="A9AA481454024BF7B4499ED324AC156B"/>
            </w:placeholder>
            <w:text/>
          </w:sdtPr>
          <w:sdtEndPr/>
          <w:sdtContent>
            <w:tc>
              <w:tcPr>
                <w:tcW w:w="2141" w:type="dxa"/>
              </w:tcPr>
              <w:p w14:paraId="3F745E8F" w14:textId="5564C614" w:rsidR="00C822F4" w:rsidRPr="0025554D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4.2.3</w:t>
                </w:r>
              </w:p>
            </w:tc>
          </w:sdtContent>
        </w:sdt>
      </w:tr>
      <w:tr w:rsidR="00C822F4" w14:paraId="57B2212E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511374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67F8B211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24292591"/>
            <w:placeholder>
              <w:docPart w:val="BE9A5A76E3324EE5A5C3B1EB3D29FD6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AD4194E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463036644"/>
            <w:placeholder>
              <w:docPart w:val="BAD043C3C6694DA181920F5A31DBB20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5DBAB17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4221509"/>
            <w:placeholder>
              <w:docPart w:val="42F4995BDFB542CF8823AF15A203EB0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173F5E76" w14:textId="1C1FD438" w:rsidR="00C822F4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03943212"/>
            <w:placeholder>
              <w:docPart w:val="D5904D8AAAA4426CB5BDF4962294F914"/>
            </w:placeholder>
            <w:text/>
          </w:sdtPr>
          <w:sdtEndPr/>
          <w:sdtContent>
            <w:tc>
              <w:tcPr>
                <w:tcW w:w="3492" w:type="dxa"/>
              </w:tcPr>
              <w:p w14:paraId="751784D2" w14:textId="13D8B2AE" w:rsidR="00543BB4" w:rsidRPr="00543BB4" w:rsidRDefault="00340269" w:rsidP="00543BB4">
                <w:pPr>
                  <w:bidi/>
                  <w:jc w:val="right"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Test bootVer1.0.2 to ver 1.0.3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48936278"/>
            <w:placeholder>
              <w:docPart w:val="DBF0EE33440B4EBD9C2E74E4FBEF1BB2"/>
            </w:placeholder>
            <w:text/>
          </w:sdtPr>
          <w:sdtEndPr/>
          <w:sdtContent>
            <w:tc>
              <w:tcPr>
                <w:tcW w:w="2141" w:type="dxa"/>
              </w:tcPr>
              <w:p w14:paraId="224F4FB9" w14:textId="09667599" w:rsidR="00C822F4" w:rsidRPr="0025554D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C822F4" w14:paraId="3F0D4A4C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78716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67AFCBA8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03230724"/>
            <w:placeholder>
              <w:docPart w:val="9DCC8923CD3E4D83A3164BAE1409295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E24E617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396131794"/>
            <w:placeholder>
              <w:docPart w:val="37AF829365454394941E79F44AE7982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89BD613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39481327"/>
            <w:placeholder>
              <w:docPart w:val="AC7E7BF97D6B4416AA8B26F4E3063D4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1D7068F4" w14:textId="52F6B5D9" w:rsidR="00C822F4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sdt>
            <w:sdtPr>
              <w:rPr>
                <w:sz w:val="32"/>
                <w:szCs w:val="28"/>
                <w:rtl/>
              </w:rPr>
              <w:id w:val="-1944292784"/>
              <w:placeholder>
                <w:docPart w:val="ECF6AC85E15B4BF285EA9B9959BED10D"/>
              </w:placeholder>
              <w:text/>
            </w:sdtPr>
            <w:sdtEndPr/>
            <w:sdtContent>
              <w:p w14:paraId="2EFB538A" w14:textId="71E07145" w:rsidR="00C822F4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Test 1ge</w:t>
                </w:r>
              </w:p>
            </w:sdtContent>
          </w:sdt>
          <w:p w14:paraId="7C770824" w14:textId="15D2A094" w:rsidR="001F6644" w:rsidRPr="001F6644" w:rsidRDefault="001F6644" w:rsidP="001F6644">
            <w:pPr>
              <w:bidi/>
              <w:jc w:val="right"/>
              <w:rPr>
                <w:sz w:val="32"/>
                <w:szCs w:val="28"/>
              </w:rPr>
            </w:pPr>
            <w:r w:rsidRPr="00A206C0">
              <w:t xml:space="preserve">1 GiB  </w:t>
            </w:r>
            <w:r w:rsidRPr="00A206C0">
              <w:rPr>
                <w:sz w:val="32"/>
                <w:szCs w:val="28"/>
              </w:rPr>
              <w:t xml:space="preserve">to </w:t>
            </w:r>
            <w:r w:rsidRPr="00A206C0">
              <w:t>2 GiB</w:t>
            </w:r>
            <w:r>
              <w:t xml:space="preserve">  </w:t>
            </w:r>
          </w:p>
        </w:tc>
        <w:sdt>
          <w:sdtPr>
            <w:rPr>
              <w:sz w:val="32"/>
              <w:szCs w:val="28"/>
              <w:rtl/>
            </w:rPr>
            <w:id w:val="-1158692503"/>
            <w:placeholder>
              <w:docPart w:val="4AD668218F4A4E80A6E0D669196911AD"/>
            </w:placeholder>
            <w:text/>
          </w:sdtPr>
          <w:sdtEndPr/>
          <w:sdtContent>
            <w:tc>
              <w:tcPr>
                <w:tcW w:w="2141" w:type="dxa"/>
              </w:tcPr>
              <w:p w14:paraId="7D80536C" w14:textId="72980BB9" w:rsidR="00C822F4" w:rsidRPr="0025554D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C822F4" w14:paraId="46DE2734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966744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7BE82D62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68716329"/>
            <w:placeholder>
              <w:docPart w:val="BE8CA2EF8B4948098EB64525E72638B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521F866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560758141"/>
            <w:placeholder>
              <w:docPart w:val="A90C7E4B83FA435190EA501438D13CF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34314D4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69803419"/>
            <w:placeholder>
              <w:docPart w:val="DF74CEA2012A48539B7ACD6A5B8CF501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4F82F68F" w14:textId="0B89F2FD" w:rsidR="00C822F4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sdt>
            <w:sdtPr>
              <w:rPr>
                <w:sz w:val="32"/>
                <w:szCs w:val="28"/>
                <w:rtl/>
              </w:rPr>
              <w:id w:val="1954049349"/>
              <w:placeholder>
                <w:docPart w:val="B70E416D5F8B4F088A35E51D5FAADA11"/>
              </w:placeholder>
              <w:text/>
            </w:sdtPr>
            <w:sdtEndPr/>
            <w:sdtContent>
              <w:p w14:paraId="105B11D7" w14:textId="088C863A" w:rsidR="00C822F4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Test nfs</w:t>
                </w:r>
              </w:p>
            </w:sdtContent>
          </w:sdt>
          <w:p w14:paraId="6E39BB37" w14:textId="0F44FA29" w:rsidR="00F5513B" w:rsidRPr="00F5513B" w:rsidRDefault="00A206C0" w:rsidP="00F5513B">
            <w:pPr>
              <w:bidi/>
              <w:jc w:val="right"/>
              <w:rPr>
                <w:sz w:val="32"/>
                <w:szCs w:val="28"/>
              </w:rPr>
            </w:pPr>
            <w:r w:rsidRPr="00A206C0">
              <w:rPr>
                <w:rFonts w:ascii="Humnst777 BT" w:hAnsi="Humnst777 BT"/>
              </w:rPr>
              <w:t>g</w:t>
            </w:r>
            <w:r w:rsidR="00F5513B" w:rsidRPr="00A206C0">
              <w:rPr>
                <w:rFonts w:ascii="Humnst777 BT" w:hAnsi="Humnst777 BT"/>
              </w:rPr>
              <w:t>eneral to koby</w:t>
            </w:r>
          </w:p>
        </w:tc>
        <w:sdt>
          <w:sdtPr>
            <w:rPr>
              <w:sz w:val="32"/>
              <w:szCs w:val="28"/>
              <w:rtl/>
            </w:rPr>
            <w:id w:val="1431617466"/>
            <w:placeholder>
              <w:docPart w:val="EC2BFBE235BD4D6C93976AA1C2ABBD0F"/>
            </w:placeholder>
            <w:text/>
          </w:sdtPr>
          <w:sdtEndPr/>
          <w:sdtContent>
            <w:tc>
              <w:tcPr>
                <w:tcW w:w="2141" w:type="dxa"/>
              </w:tcPr>
              <w:p w14:paraId="37D02311" w14:textId="6395FC0B" w:rsidR="00C822F4" w:rsidRPr="0025554D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7.2</w:t>
                </w:r>
              </w:p>
            </w:tc>
          </w:sdtContent>
        </w:sdt>
      </w:tr>
      <w:tr w:rsidR="00C822F4" w14:paraId="3B70A847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958024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5392E289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8386525"/>
            <w:placeholder>
              <w:docPart w:val="43A1E0650D614AEBBFEC8D0C0A932AF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5098A25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276440631"/>
            <w:placeholder>
              <w:docPart w:val="CC0CDC896D704364BBE083BE91DDE34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A058842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45476660"/>
            <w:placeholder>
              <w:docPart w:val="040FEE62AD8F41369D0B5846B0A9ACD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61490525" w14:textId="13544C9A" w:rsidR="00C822F4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p w14:paraId="5475D0E2" w14:textId="77777777" w:rsidR="0093379C" w:rsidRDefault="0093379C" w:rsidP="0093379C">
            <w:pPr>
              <w:tabs>
                <w:tab w:val="left" w:pos="2376"/>
              </w:tabs>
              <w:bidi/>
              <w:rPr>
                <w:sz w:val="32"/>
                <w:szCs w:val="28"/>
                <w:rtl/>
              </w:rPr>
            </w:pPr>
          </w:p>
          <w:sdt>
            <w:sdtPr>
              <w:rPr>
                <w:sz w:val="32"/>
                <w:szCs w:val="28"/>
                <w:rtl/>
              </w:rPr>
              <w:id w:val="-113913825"/>
              <w:placeholder>
                <w:docPart w:val="9209B9B4595B44B28CB9C8B365A61C39"/>
              </w:placeholder>
              <w:text/>
            </w:sdtPr>
            <w:sdtEndPr/>
            <w:sdtContent>
              <w:p w14:paraId="49574CFC" w14:textId="55BF2240" w:rsidR="0093379C" w:rsidRPr="0093379C" w:rsidRDefault="00340269" w:rsidP="0093379C">
                <w:pPr>
                  <w:bidi/>
                  <w:jc w:val="right"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בדיקה </w:t>
                </w:r>
                <w:r>
                  <w:rPr>
                    <w:sz w:val="32"/>
                    <w:szCs w:val="28"/>
                  </w:rPr>
                  <w:t>i2c probe</w:t>
                </w:r>
                <w:r>
                  <w:rPr>
                    <w:sz w:val="32"/>
                    <w:szCs w:val="28"/>
                    <w:rtl/>
                  </w:rPr>
                  <w:t xml:space="preserve">שנוי פרמטרים </w:t>
                </w:r>
                <w:r>
                  <w:rPr>
                    <w:sz w:val="32"/>
                    <w:szCs w:val="28"/>
                  </w:rPr>
                  <w:t>aa to ac</w:t>
                </w:r>
              </w:p>
            </w:sdtContent>
          </w:sdt>
        </w:tc>
        <w:sdt>
          <w:sdtPr>
            <w:rPr>
              <w:sz w:val="32"/>
              <w:szCs w:val="28"/>
              <w:rtl/>
            </w:rPr>
            <w:id w:val="1882043962"/>
            <w:placeholder>
              <w:docPart w:val="D9E31812EC4E4F37BF7E459B3F100E09"/>
            </w:placeholder>
            <w:text/>
          </w:sdtPr>
          <w:sdtEndPr/>
          <w:sdtContent>
            <w:tc>
              <w:tcPr>
                <w:tcW w:w="2141" w:type="dxa"/>
              </w:tcPr>
              <w:p w14:paraId="353132A5" w14:textId="7F475E63" w:rsidR="00C822F4" w:rsidRPr="0025554D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4.2.4</w:t>
                </w:r>
              </w:p>
            </w:tc>
          </w:sdtContent>
        </w:sdt>
      </w:tr>
      <w:tr w:rsidR="00C822F4" w14:paraId="5772287D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83021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6BF47871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082802457"/>
            <w:placeholder>
              <w:docPart w:val="194A949BE74247E280A0722EE277C5E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CBD804A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592005638"/>
            <w:placeholder>
              <w:docPart w:val="24EA58B28AAA467A85BDEA37A1337BB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CEF4677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37495782"/>
            <w:placeholder>
              <w:docPart w:val="89D447FEBF70434B8073C5096B123BA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726F03D1" w14:textId="16EF2316" w:rsidR="00C822F4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sdt>
            <w:sdtPr>
              <w:rPr>
                <w:sz w:val="32"/>
                <w:szCs w:val="28"/>
                <w:rtl/>
              </w:rPr>
              <w:id w:val="630599000"/>
              <w:placeholder>
                <w:docPart w:val="17F0AA0599FE4003AFFC8D3F3D56DACF"/>
              </w:placeholder>
              <w:showingPlcHdr/>
              <w:text/>
            </w:sdtPr>
            <w:sdtEndPr/>
            <w:sdtContent>
              <w:p w14:paraId="3B1BABD9" w14:textId="77777777" w:rsidR="00C822F4" w:rsidRDefault="00C822F4" w:rsidP="00C822F4">
                <w:pPr>
                  <w:bidi/>
                  <w:rPr>
                    <w:sz w:val="32"/>
                    <w:szCs w:val="28"/>
                    <w:rtl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sdtContent>
          </w:sdt>
          <w:sdt>
            <w:sdtPr>
              <w:rPr>
                <w:sz w:val="32"/>
                <w:szCs w:val="28"/>
                <w:rtl/>
              </w:rPr>
              <w:id w:val="1597521077"/>
              <w:placeholder>
                <w:docPart w:val="A78CE1891A204E8CA8BE40C0E7B3207D"/>
              </w:placeholder>
              <w:text/>
            </w:sdtPr>
            <w:sdtEndPr/>
            <w:sdtContent>
              <w:p w14:paraId="27F258CC" w14:textId="6C794FF8" w:rsidR="0011418F" w:rsidRPr="0011418F" w:rsidRDefault="00340269" w:rsidP="0011418F">
                <w:pPr>
                  <w:bidi/>
                  <w:jc w:val="right"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בדיקה </w:t>
                </w:r>
                <w:r>
                  <w:rPr>
                    <w:sz w:val="32"/>
                    <w:szCs w:val="28"/>
                  </w:rPr>
                  <w:t>i2c probe</w:t>
                </w:r>
                <w:r>
                  <w:rPr>
                    <w:sz w:val="32"/>
                    <w:szCs w:val="28"/>
                    <w:rtl/>
                  </w:rPr>
                  <w:t>שנוי פרמטרים 7</w:t>
                </w:r>
                <w:r>
                  <w:rPr>
                    <w:sz w:val="32"/>
                    <w:szCs w:val="28"/>
                  </w:rPr>
                  <w:t>f to 8f</w:t>
                </w:r>
              </w:p>
            </w:sdtContent>
          </w:sdt>
        </w:tc>
        <w:sdt>
          <w:sdtPr>
            <w:rPr>
              <w:sz w:val="32"/>
              <w:szCs w:val="28"/>
              <w:rtl/>
            </w:rPr>
            <w:id w:val="-393974020"/>
            <w:placeholder>
              <w:docPart w:val="E38493FA18374AE9B6A2FA12AEACF3CB"/>
            </w:placeholder>
            <w:text/>
          </w:sdtPr>
          <w:sdtEndPr/>
          <w:sdtContent>
            <w:tc>
              <w:tcPr>
                <w:tcW w:w="2141" w:type="dxa"/>
              </w:tcPr>
              <w:p w14:paraId="174544EE" w14:textId="0D1AFA3D" w:rsidR="00C822F4" w:rsidRPr="0025554D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4.2.4</w:t>
                </w:r>
              </w:p>
            </w:tc>
          </w:sdtContent>
        </w:sdt>
      </w:tr>
      <w:tr w:rsidR="00C822F4" w14:paraId="668F5826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454709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51882EEE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57059043"/>
            <w:placeholder>
              <w:docPart w:val="C4C9624E6E7442428EBEDCB9B756B02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07D5366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151126787"/>
            <w:placeholder>
              <w:docPart w:val="BD34498A000549AD8FC0632970AC062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2F56253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20703987"/>
            <w:placeholder>
              <w:docPart w:val="13D11C742B5E4B86BA1E7E98E7B6504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6AC9BDC7" w14:textId="1C9C4033" w:rsidR="00C822F4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71046335"/>
            <w:placeholder>
              <w:docPart w:val="4ABC5735FEF245038A026841FA9D7CC1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2C4A9AA3" w14:textId="77777777" w:rsidR="00C822F4" w:rsidRDefault="00C822F4" w:rsidP="00C822F4">
                <w:pPr>
                  <w:bidi/>
                  <w:rPr>
                    <w:sz w:val="32"/>
                    <w:szCs w:val="28"/>
                    <w:rtl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  <w:p w14:paraId="58825AE6" w14:textId="29469589" w:rsidR="00013821" w:rsidRPr="00013821" w:rsidRDefault="00013821" w:rsidP="00013821">
                <w:pPr>
                  <w:bidi/>
                  <w:rPr>
                    <w:sz w:val="32"/>
                    <w:szCs w:val="28"/>
                    <w:rtl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בדיקת זיהוי למוצר שם לא נכון למוצר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05045838"/>
            <w:placeholder>
              <w:docPart w:val="7BDB3C8A1E9642578EC77C523F242F0F"/>
            </w:placeholder>
            <w:text/>
          </w:sdtPr>
          <w:sdtEndPr/>
          <w:sdtContent>
            <w:tc>
              <w:tcPr>
                <w:tcW w:w="2141" w:type="dxa"/>
              </w:tcPr>
              <w:p w14:paraId="1BE62111" w14:textId="6813E07A" w:rsidR="00C822F4" w:rsidRPr="0025554D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4.2.7</w:t>
                </w:r>
              </w:p>
            </w:tc>
          </w:sdtContent>
        </w:sdt>
      </w:tr>
      <w:tr w:rsidR="00C822F4" w14:paraId="256096E3" w14:textId="77777777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25174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243594E1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796479"/>
            <w:placeholder>
              <w:docPart w:val="66C701B2C6D745D294312EC7FEEAC89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69D44DF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137369139"/>
            <w:placeholder>
              <w:docPart w:val="503D6848C7E347C7B847CF01A99797E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A67DD47" w14:textId="77777777"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tc>
          <w:tcPr>
            <w:tcW w:w="3492" w:type="dxa"/>
          </w:tcPr>
          <w:sdt>
            <w:sdtPr>
              <w:rPr>
                <w:sz w:val="32"/>
                <w:szCs w:val="28"/>
                <w:rtl/>
              </w:rPr>
              <w:id w:val="1968691887"/>
              <w:placeholder>
                <w:docPart w:val="5EB23F9B3C0647FBBE1080767552D3DE"/>
              </w:placeholder>
              <w:comboBox>
                <w:listItem w:displayText="כן" w:value="כן"/>
                <w:listItem w:displayText="לא" w:value="לא"/>
              </w:comboBox>
            </w:sdtPr>
            <w:sdtEndPr/>
            <w:sdtContent>
              <w:p w14:paraId="2A631D9A" w14:textId="1A5BCD1D" w:rsidR="00C822F4" w:rsidRDefault="00340269" w:rsidP="00C822F4">
                <w:pPr>
                  <w:bidi/>
                  <w:rPr>
                    <w:sz w:val="32"/>
                    <w:szCs w:val="28"/>
                    <w:rtl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sdtContent>
          </w:sdt>
          <w:p w14:paraId="0DA0C476" w14:textId="4CCD64CB" w:rsidR="00A07A00" w:rsidRPr="00A07A00" w:rsidRDefault="00A07A00" w:rsidP="00A07A00">
            <w:pPr>
              <w:bidi/>
              <w:jc w:val="right"/>
              <w:rPr>
                <w:sz w:val="22"/>
                <w:szCs w:val="22"/>
              </w:rPr>
            </w:pPr>
          </w:p>
        </w:tc>
        <w:tc>
          <w:tcPr>
            <w:tcW w:w="3492" w:type="dxa"/>
          </w:tcPr>
          <w:sdt>
            <w:sdtPr>
              <w:rPr>
                <w:rtl/>
              </w:rPr>
              <w:id w:val="-393345622"/>
              <w:placeholder>
                <w:docPart w:val="3D08422F2FEC4CABB31E3D0FC458FD9D"/>
              </w:placeholder>
              <w:text/>
            </w:sdtPr>
            <w:sdtEndPr/>
            <w:sdtContent>
              <w:p w14:paraId="4ECA137D" w14:textId="10F3E250" w:rsidR="00C822F4" w:rsidRDefault="00340269" w:rsidP="00C822F4">
                <w:pPr>
                  <w:bidi/>
                </w:pPr>
                <w:r>
                  <w:t>Test modem firmware version</w:t>
                </w:r>
              </w:p>
            </w:sdtContent>
          </w:sdt>
          <w:p w14:paraId="6B9DAA46" w14:textId="395A7AC0" w:rsidR="00A07A00" w:rsidRPr="00A07A00" w:rsidRDefault="00A07A00" w:rsidP="00A07A00">
            <w:pPr>
              <w:bidi/>
              <w:jc w:val="right"/>
              <w:rPr>
                <w:sz w:val="32"/>
                <w:szCs w:val="28"/>
              </w:rPr>
            </w:pPr>
            <w:r w:rsidRPr="00A07A00">
              <w:rPr>
                <w:color w:val="000000"/>
                <w:sz w:val="22"/>
                <w:szCs w:val="22"/>
              </w:rPr>
              <w:t xml:space="preserve">EC25EFAR06A03M4G to </w:t>
            </w:r>
            <w:r w:rsidRPr="008D43B2">
              <w:t>EC25AUFAR06A01M4G</w:t>
            </w:r>
          </w:p>
        </w:tc>
        <w:sdt>
          <w:sdtPr>
            <w:rPr>
              <w:sz w:val="32"/>
              <w:szCs w:val="28"/>
              <w:rtl/>
            </w:rPr>
            <w:id w:val="-1545975248"/>
            <w:placeholder>
              <w:docPart w:val="E8EBDE1565C54BB79C5071FFDA42F987"/>
            </w:placeholder>
            <w:text/>
          </w:sdtPr>
          <w:sdtEndPr/>
          <w:sdtContent>
            <w:tc>
              <w:tcPr>
                <w:tcW w:w="2141" w:type="dxa"/>
              </w:tcPr>
              <w:p w14:paraId="1A9A1D3E" w14:textId="6E9F569E" w:rsidR="00C822F4" w:rsidRPr="0025554D" w:rsidRDefault="00340269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7.5</w:t>
                </w:r>
              </w:p>
            </w:tc>
          </w:sdtContent>
        </w:sdt>
      </w:tr>
    </w:tbl>
    <w:p w14:paraId="05894142" w14:textId="77777777" w:rsidR="000819A4" w:rsidRDefault="000819A4">
      <w:pPr>
        <w:rPr>
          <w:sz w:val="28"/>
          <w:szCs w:val="28"/>
        </w:rPr>
      </w:pPr>
    </w:p>
    <w:p w14:paraId="7D993CB1" w14:textId="77777777" w:rsidR="00AC127A" w:rsidRDefault="000819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14:paraId="040E6BD6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411208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7ABA4995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729756360"/>
            <w:placeholder>
              <w:docPart w:val="E76DE437CFF040F7B0E6DFE3712E523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7A5DFEC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39752670"/>
            <w:placeholder>
              <w:docPart w:val="6C71D7699C64425284C4DB86BEAA36E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18C584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69411270"/>
            <w:placeholder>
              <w:docPart w:val="052E8B5E6D064900870F34E9416BE79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02237DC" w14:textId="6D91B3C5" w:rsidR="00AC127A" w:rsidRDefault="00340269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312631"/>
            <w:placeholder>
              <w:docPart w:val="1434A6D43B58476998DB80635494B2FC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54C9ACA2" w14:textId="77777777" w:rsidR="00AC127A" w:rsidRDefault="00AC127A" w:rsidP="009D1B50">
                <w:pPr>
                  <w:bidi/>
                  <w:rPr>
                    <w:sz w:val="32"/>
                    <w:szCs w:val="28"/>
                    <w:rtl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  <w:p w14:paraId="4BC5DDFE" w14:textId="0B2526DE" w:rsidR="00006537" w:rsidRPr="00006537" w:rsidRDefault="00006537" w:rsidP="0000653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הוצאת אנטנה </w:t>
                </w:r>
                <w:r>
                  <w:rPr>
                    <w:sz w:val="32"/>
                    <w:szCs w:val="28"/>
                  </w:rPr>
                  <w:t>wifi man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76087981"/>
            <w:placeholder>
              <w:docPart w:val="6BBBD6AFBCB84D98ADE383334ED2EA19"/>
            </w:placeholder>
            <w:text/>
          </w:sdtPr>
          <w:sdtEndPr/>
          <w:sdtContent>
            <w:tc>
              <w:tcPr>
                <w:tcW w:w="2141" w:type="dxa"/>
              </w:tcPr>
              <w:p w14:paraId="00E248C5" w14:textId="3F5F7209" w:rsidR="00AC127A" w:rsidRPr="0025554D" w:rsidRDefault="00227489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7.8.1</w:t>
                </w:r>
              </w:p>
            </w:tc>
          </w:sdtContent>
        </w:sdt>
      </w:tr>
      <w:tr w:rsidR="00AC127A" w14:paraId="2AB142CB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612627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384BA20C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77719093"/>
            <w:placeholder>
              <w:docPart w:val="95A4F4F7A5A24985AD5B6CB99B48300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8947943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86889741"/>
            <w:placeholder>
              <w:docPart w:val="A04B33C3DAED472898D1DBF40B8F471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02FCE433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0224988"/>
            <w:placeholder>
              <w:docPart w:val="44AE4B679700498FBFB180A967F488B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ACB185F" w14:textId="48456502" w:rsidR="00AC127A" w:rsidRDefault="00340269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26219731"/>
            <w:placeholder>
              <w:docPart w:val="CDCB63F63AEB48C9B455DCD6A0D46EFA"/>
            </w:placeholder>
            <w:text/>
          </w:sdtPr>
          <w:sdtEndPr/>
          <w:sdtContent>
            <w:tc>
              <w:tcPr>
                <w:tcW w:w="3492" w:type="dxa"/>
              </w:tcPr>
              <w:p w14:paraId="1C72D5EC" w14:textId="20255537" w:rsidR="00AC127A" w:rsidRDefault="00340269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הוצאת אנטנה </w:t>
                </w:r>
                <w:r>
                  <w:rPr>
                    <w:sz w:val="32"/>
                    <w:szCs w:val="28"/>
                  </w:rPr>
                  <w:t>wifi aux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42999089"/>
            <w:placeholder>
              <w:docPart w:val="B92A36A554854B85B824F4061CC4FAD3"/>
            </w:placeholder>
            <w:text/>
          </w:sdtPr>
          <w:sdtEndPr/>
          <w:sdtContent>
            <w:tc>
              <w:tcPr>
                <w:tcW w:w="2141" w:type="dxa"/>
              </w:tcPr>
              <w:p w14:paraId="7C858E4E" w14:textId="2DC83ADB" w:rsidR="00AC127A" w:rsidRPr="0025554D" w:rsidRDefault="00227489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7.8.2</w:t>
                </w:r>
              </w:p>
            </w:tc>
          </w:sdtContent>
        </w:sdt>
      </w:tr>
      <w:tr w:rsidR="00AC127A" w14:paraId="404486BA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747577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6D5C3458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597404765"/>
            <w:placeholder>
              <w:docPart w:val="F7184D53DBEC4214BA8C965B70B5E6C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5510291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79102193"/>
            <w:placeholder>
              <w:docPart w:val="084B08BC69EF4651B97C6D3F6C8D312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0FDC2C0D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07883793"/>
            <w:placeholder>
              <w:docPart w:val="874465DEEFD645E38D5DCAD0F23C6402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C92AB1E" w14:textId="781E92C2" w:rsidR="00AC127A" w:rsidRDefault="00340269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49665260"/>
            <w:placeholder>
              <w:docPart w:val="C42CF673270847F9A330E12B5F9095F2"/>
            </w:placeholder>
            <w:text/>
          </w:sdtPr>
          <w:sdtEndPr/>
          <w:sdtContent>
            <w:tc>
              <w:tcPr>
                <w:tcW w:w="3492" w:type="dxa"/>
              </w:tcPr>
              <w:p w14:paraId="71BB60CF" w14:textId="76B28954" w:rsidR="00AC127A" w:rsidRDefault="00340269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 xml:space="preserve">הוצאת נגד </w:t>
                </w:r>
                <w:r>
                  <w:rPr>
                    <w:sz w:val="32"/>
                    <w:szCs w:val="28"/>
                  </w:rPr>
                  <w:t>r122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56437695"/>
            <w:placeholder>
              <w:docPart w:val="3A6EDBB6684C42A0A77DFC92ED40827F"/>
            </w:placeholder>
            <w:text/>
          </w:sdtPr>
          <w:sdtEndPr/>
          <w:sdtContent>
            <w:tc>
              <w:tcPr>
                <w:tcW w:w="2141" w:type="dxa"/>
              </w:tcPr>
              <w:p w14:paraId="3C7DC6E8" w14:textId="6D35D240" w:rsidR="00AC127A" w:rsidRPr="0025554D" w:rsidRDefault="00340269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7.3</w:t>
                </w:r>
              </w:p>
            </w:tc>
          </w:sdtContent>
        </w:sdt>
      </w:tr>
      <w:tr w:rsidR="00AC127A" w14:paraId="30E49A90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134107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1FF15C3F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44517988"/>
            <w:placeholder>
              <w:docPart w:val="7B36F9E4EAF140FD9CEDEC990653050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96CAC17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523516885"/>
            <w:placeholder>
              <w:docPart w:val="DF66679BA8CE461B8F8273B55CADAC2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912A19C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5951809"/>
            <w:placeholder>
              <w:docPart w:val="223ED1DFB9D7461FB9B732BF13A75C3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4ACE9A70" w14:textId="7B82F80F" w:rsidR="00AC127A" w:rsidRDefault="008B081E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8173557"/>
            <w:placeholder>
              <w:docPart w:val="AFCF8C6F51A54C798B86894ADA712C9F"/>
            </w:placeholder>
            <w:text/>
          </w:sdtPr>
          <w:sdtEndPr/>
          <w:sdtContent>
            <w:tc>
              <w:tcPr>
                <w:tcW w:w="3492" w:type="dxa"/>
              </w:tcPr>
              <w:p w14:paraId="7307A070" w14:textId="5284BB95" w:rsidR="00AC127A" w:rsidRDefault="008B081E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הוצאת כבל </w:t>
                </w:r>
                <w:r>
                  <w:rPr>
                    <w:sz w:val="32"/>
                    <w:szCs w:val="28"/>
                  </w:rPr>
                  <w:t>S1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24543836"/>
            <w:placeholder>
              <w:docPart w:val="C8DAF81AB0914BCCA46E9510FBEA4F1F"/>
            </w:placeholder>
            <w:text/>
          </w:sdtPr>
          <w:sdtEndPr/>
          <w:sdtContent>
            <w:tc>
              <w:tcPr>
                <w:tcW w:w="2141" w:type="dxa"/>
              </w:tcPr>
              <w:p w14:paraId="06A2DC28" w14:textId="5860DACA" w:rsidR="00AC127A" w:rsidRPr="0025554D" w:rsidRDefault="008B081E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7.6</w:t>
                </w:r>
              </w:p>
            </w:tc>
          </w:sdtContent>
        </w:sdt>
      </w:tr>
      <w:tr w:rsidR="00AC127A" w14:paraId="3FA2AF1C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1692445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4D0A4A59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2016649073"/>
            <w:placeholder>
              <w:docPart w:val="DCEE0BE7B7714676867BAA36176CA36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ED30F7A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96404455"/>
            <w:placeholder>
              <w:docPart w:val="3EC33E5F308B4359A07BD6362E5AD0A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205785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09950984"/>
            <w:placeholder>
              <w:docPart w:val="E6DAF5BBD95C4EAC9C9DAC5A00BA08A2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46E5695B" w14:textId="5EFF8D72" w:rsidR="00AC127A" w:rsidRDefault="00E640F0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349410238"/>
            <w:placeholder>
              <w:docPart w:val="77B02B547EDB4D9C8549C855B40F5FE7"/>
            </w:placeholder>
            <w:text/>
          </w:sdtPr>
          <w:sdtEndPr/>
          <w:sdtContent>
            <w:tc>
              <w:tcPr>
                <w:tcW w:w="3492" w:type="dxa"/>
              </w:tcPr>
              <w:p w14:paraId="6A07AF28" w14:textId="10E5352D" w:rsidR="00AC127A" w:rsidRDefault="00E640F0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ניתוק כבל מודם </w:t>
                </w:r>
                <w:r>
                  <w:rPr>
                    <w:sz w:val="32"/>
                    <w:szCs w:val="28"/>
                  </w:rPr>
                  <w:t>main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57610192"/>
            <w:placeholder>
              <w:docPart w:val="B6E7D02B9E0A4CA6B81072053829BCC9"/>
            </w:placeholder>
            <w:text/>
          </w:sdtPr>
          <w:sdtEndPr/>
          <w:sdtContent>
            <w:tc>
              <w:tcPr>
                <w:tcW w:w="2141" w:type="dxa"/>
              </w:tcPr>
              <w:p w14:paraId="43D78F56" w14:textId="76986548" w:rsidR="00AC127A" w:rsidRPr="0025554D" w:rsidRDefault="00E640F0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7.8</w:t>
                </w:r>
                <w:r w:rsidR="00DD1678">
                  <w:rPr>
                    <w:sz w:val="32"/>
                    <w:szCs w:val="28"/>
                  </w:rPr>
                  <w:t>.1</w:t>
                </w:r>
              </w:p>
            </w:tc>
          </w:sdtContent>
        </w:sdt>
      </w:tr>
      <w:tr w:rsidR="00AC127A" w14:paraId="5E535220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245497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5F2488FB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34140512"/>
            <w:placeholder>
              <w:docPart w:val="1E9DDBE23E25480E8E623795E0371D8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7A7EDC9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8846650"/>
            <w:placeholder>
              <w:docPart w:val="2197862715254B6F94785B75F824117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205A016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11079697"/>
            <w:placeholder>
              <w:docPart w:val="C6623CAE53CB4361BF79FE88602150D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7F3930C" w14:textId="22FEDB07" w:rsidR="00AC127A" w:rsidRDefault="00E640F0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91232951"/>
            <w:placeholder>
              <w:docPart w:val="A75E9A334A5C4A1AAD3C088C6CCD05BD"/>
            </w:placeholder>
            <w:text/>
          </w:sdtPr>
          <w:sdtEndPr/>
          <w:sdtContent>
            <w:tc>
              <w:tcPr>
                <w:tcW w:w="3492" w:type="dxa"/>
              </w:tcPr>
              <w:p w14:paraId="165CFEAA" w14:textId="76BB1E5A" w:rsidR="00AC127A" w:rsidRDefault="00E640F0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ניתוק כבל מודם </w:t>
                </w:r>
                <w:r>
                  <w:rPr>
                    <w:rFonts w:hint="cs"/>
                    <w:sz w:val="32"/>
                    <w:szCs w:val="28"/>
                  </w:rPr>
                  <w:t>AUX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86131383"/>
            <w:placeholder>
              <w:docPart w:val="F46F79C26DDA44D298EB0686D8D2CAEF"/>
            </w:placeholder>
            <w:text/>
          </w:sdtPr>
          <w:sdtEndPr/>
          <w:sdtContent>
            <w:tc>
              <w:tcPr>
                <w:tcW w:w="2141" w:type="dxa"/>
              </w:tcPr>
              <w:p w14:paraId="08A2884B" w14:textId="71FF77B0" w:rsidR="00AC127A" w:rsidRPr="0025554D" w:rsidRDefault="00E640F0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7.8</w:t>
                </w:r>
                <w:r w:rsidR="00DD1678">
                  <w:rPr>
                    <w:sz w:val="32"/>
                    <w:szCs w:val="28"/>
                  </w:rPr>
                  <w:t>.2</w:t>
                </w:r>
              </w:p>
            </w:tc>
          </w:sdtContent>
        </w:sdt>
      </w:tr>
      <w:tr w:rsidR="00AC127A" w14:paraId="6D8A843D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496082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3D828E43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305001356"/>
            <w:placeholder>
              <w:docPart w:val="7DD6EA1C7585455ABFE46C3367E3FB3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49864C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23624063"/>
            <w:placeholder>
              <w:docPart w:val="C3E5BF2D43904C8485858C723720F96B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755DED5E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74096093"/>
            <w:placeholder>
              <w:docPart w:val="F66BF60214C54CE3B566797D7AE71F2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2F682443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51806171"/>
            <w:placeholder>
              <w:docPart w:val="AB59380DE9BD4DA688756BB8E3BEAE98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4943F495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73657921"/>
            <w:placeholder>
              <w:docPart w:val="964E1510DFE6417DA8229361BAA55B66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4F0AD497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2ADAA3E4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574948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75FFFAC3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964028110"/>
            <w:placeholder>
              <w:docPart w:val="F2FB36AE0D914A7B95AEEB66EC34DD3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8440C8A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792430977"/>
            <w:placeholder>
              <w:docPart w:val="236C8A7650704A638B4707B1DBEABDB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65A1F428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7961545"/>
            <w:placeholder>
              <w:docPart w:val="2098EE75519944AC84D231B916C5B49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11207D46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98229796"/>
            <w:placeholder>
              <w:docPart w:val="E287D0E8B96D468CB0C296DE72F4DC63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267298A2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82677902"/>
            <w:placeholder>
              <w:docPart w:val="4BABBE8B34514A33B8CE23932C549FF6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15564D28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14:paraId="20CE29B0" w14:textId="77777777" w:rsidR="00AC127A" w:rsidRDefault="00AC127A" w:rsidP="00AC127A">
      <w:pPr>
        <w:rPr>
          <w:sz w:val="28"/>
          <w:szCs w:val="28"/>
        </w:rPr>
      </w:pPr>
    </w:p>
    <w:p w14:paraId="2021FFD5" w14:textId="77777777" w:rsidR="00AC127A" w:rsidRDefault="00AC127A">
      <w:pPr>
        <w:rPr>
          <w:sz w:val="28"/>
          <w:szCs w:val="28"/>
        </w:rPr>
      </w:pPr>
    </w:p>
    <w:p w14:paraId="53605F60" w14:textId="77777777" w:rsidR="00AC127A" w:rsidRDefault="00AC1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14:paraId="7260ED7A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2129426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3337CD47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502194440"/>
            <w:placeholder>
              <w:docPart w:val="9255C88A65D6491884C2CD46F7B8C36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ECAE9BE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94159067"/>
            <w:placeholder>
              <w:docPart w:val="E6794BFD01D54DABA9D67E6A3781CB8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9760CC4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01614160"/>
            <w:placeholder>
              <w:docPart w:val="3BB65376CD5247349FCF96F21C33FE3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0D4A706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9811804"/>
            <w:placeholder>
              <w:docPart w:val="EFEF819039B44AB880081B1CF033F3B4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091879A2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54355978"/>
            <w:placeholder>
              <w:docPart w:val="A60790203A94476DB1254F74BB9C81E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0AFEF746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315F91BB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177678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0B83523E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899784142"/>
            <w:placeholder>
              <w:docPart w:val="F526D68CFC124D8995517F0445BBCC6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7F6BDCF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414693092"/>
            <w:placeholder>
              <w:docPart w:val="E29E3A9912CE49CEAFE127ACD4BDB69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FDC8B42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311936838"/>
            <w:placeholder>
              <w:docPart w:val="14A93B26605C4C808499C4B21A8E91E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2AD753BF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17652864"/>
            <w:placeholder>
              <w:docPart w:val="2154F1CE30D2493FA472FC6CE0EF5F8B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21B48807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359404704"/>
            <w:placeholder>
              <w:docPart w:val="784322A4B39C40DA9BEDBC9504A8C94E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25D32C84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78AAD737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202569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3A667B3D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71879651"/>
            <w:placeholder>
              <w:docPart w:val="A5500FC083CE440FABE1739DED827E7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892B7DE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23327020"/>
            <w:placeholder>
              <w:docPart w:val="AB115BB14B9C4798B01F266FFB7BA0D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7FA477EB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379845491"/>
            <w:placeholder>
              <w:docPart w:val="9A13086247EE420AA5A97B22C866D407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63995C05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87028938"/>
            <w:placeholder>
              <w:docPart w:val="138F5F07395D4AABBD595E67FFF1DFF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0D6C0A28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00673258"/>
            <w:placeholder>
              <w:docPart w:val="16CB016BF84847F599FAC5A82EA52BB4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04CE47F3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2AF4C43C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1381861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4D0F640C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11899570"/>
            <w:placeholder>
              <w:docPart w:val="8926E75E20874C44B91B425C42200AA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27DFEFE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81301379"/>
            <w:placeholder>
              <w:docPart w:val="857116BE2BDB402191276D2A7DC916D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6AC3FED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33925624"/>
            <w:placeholder>
              <w:docPart w:val="ABD371667A8E46CDB9D634C9B0826E1E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691D1EEB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33723113"/>
            <w:placeholder>
              <w:docPart w:val="647A69027FF24F2681A5794AAE89A3FE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1D380393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23294648"/>
            <w:placeholder>
              <w:docPart w:val="A7793E02CDE346FFA7972018C573A60E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08EDEEF4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57B6E47C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1222049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0B18F11D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425662703"/>
            <w:placeholder>
              <w:docPart w:val="73A8A61598C04E5EA3758DCB608BDBC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6E6ABAB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324200987"/>
            <w:placeholder>
              <w:docPart w:val="5947034310894A08A23B77ADBA7B078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6A54998F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23181631"/>
            <w:placeholder>
              <w:docPart w:val="86F0C0B082F147E0BA29AA005A0BF975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4A93E601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00737134"/>
            <w:placeholder>
              <w:docPart w:val="8AAE915232EF45289CE1FD5E0582906F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26EB9326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31173137"/>
            <w:placeholder>
              <w:docPart w:val="79E78E27AEB1482790E360AC33BC8CB4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3678EA07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21785B72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390808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1E68500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6757297"/>
            <w:placeholder>
              <w:docPart w:val="80DC7ECEFC4944A9AC4AE4A899FC534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22D1D982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85395088"/>
            <w:placeholder>
              <w:docPart w:val="ED6D5CFF06A54E0997210BF5543DAF5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67920AF8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04431033"/>
            <w:placeholder>
              <w:docPart w:val="6C3CF348031541EDA5AAA1F36F63A2C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68BBB584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87430306"/>
            <w:placeholder>
              <w:docPart w:val="ED6C432097BE4AB08A114BF56B7751BA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042F789A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18909429"/>
            <w:placeholder>
              <w:docPart w:val="442F370451A0432F8CD7754D8F57F9D2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2C3251C9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2C08D858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634684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2158EC92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349295821"/>
            <w:placeholder>
              <w:docPart w:val="F343F76D43B14B3BAD1E4FEDA3768E7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B7873CE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82267494"/>
            <w:placeholder>
              <w:docPart w:val="726157936AC840D3BBC9963204D1314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06FF8CB7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55844237"/>
            <w:placeholder>
              <w:docPart w:val="A316C1A2D28B40EF9A8AA4EB6A49331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14C60B18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04795453"/>
            <w:placeholder>
              <w:docPart w:val="ED5FFD9409C740FB9D144524E17D2857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0CA45D8E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587738033"/>
            <w:placeholder>
              <w:docPart w:val="1AD3E24217434CD38BAA04774164DB54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18A5CF27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7AFD6C90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20321750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6A608541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201630599"/>
            <w:placeholder>
              <w:docPart w:val="84A9DE3C47BE478CBC134B4311F6DDC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13E4EDED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501043261"/>
            <w:placeholder>
              <w:docPart w:val="EF5609D911DD441A8D948F9F6F2E032A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088525F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49039423"/>
            <w:placeholder>
              <w:docPart w:val="07893E2B00164C9388CD695C465BF5B5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18CCE5F9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48984825"/>
            <w:placeholder>
              <w:docPart w:val="5A40807C20244124860C47BE53BB21B5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079F44AC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11046931"/>
            <w:placeholder>
              <w:docPart w:val="66EC23803107406DB19EAC2776F2F9CB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041A2B57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14:paraId="673AC6D9" w14:textId="77777777" w:rsidR="00AC127A" w:rsidRDefault="00AC127A" w:rsidP="00AC127A">
      <w:pPr>
        <w:rPr>
          <w:sz w:val="28"/>
          <w:szCs w:val="28"/>
        </w:rPr>
      </w:pPr>
    </w:p>
    <w:p w14:paraId="54EB5A75" w14:textId="77777777" w:rsidR="00AC127A" w:rsidRDefault="00AC127A">
      <w:pPr>
        <w:rPr>
          <w:sz w:val="28"/>
          <w:szCs w:val="28"/>
        </w:rPr>
      </w:pPr>
    </w:p>
    <w:p w14:paraId="63FA1C5C" w14:textId="77777777" w:rsidR="00AC127A" w:rsidRDefault="00AC1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14:paraId="4EDB017E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219642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0D1ED7CE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78730993"/>
            <w:placeholder>
              <w:docPart w:val="7649CE2DD087471787ABFA2E3821965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349C044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248385668"/>
            <w:placeholder>
              <w:docPart w:val="9ADFB261AF2E4D0AA2F02FDD5BFCE236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6F61E703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20122111"/>
            <w:placeholder>
              <w:docPart w:val="81A6AB432FA6407286BF0915352D1EF0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19E8571A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51266894"/>
            <w:placeholder>
              <w:docPart w:val="DDFAC22A37A548C4B65E02B7A4CC4361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0162416A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55561426"/>
            <w:placeholder>
              <w:docPart w:val="60C06EB5B19E4DD1B65E3E365ECD061C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31741F21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77267A6E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2069837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42D50F36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61162453"/>
            <w:placeholder>
              <w:docPart w:val="BA99C36A9C5B42EB8A77292C0B8D43B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02B550E7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33406902"/>
            <w:placeholder>
              <w:docPart w:val="A2B8B90691E84755B8FB226E5FA64FB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00ED6FEF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92537366"/>
            <w:placeholder>
              <w:docPart w:val="AA1A7C53986741428C6EC0B9D3D443C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2FEBD847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7397845"/>
            <w:placeholder>
              <w:docPart w:val="59955C0D74EC4F20A7D1AB2CF86BFD67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05D4EBF7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73821566"/>
            <w:placeholder>
              <w:docPart w:val="424FCB0DA38342AAAF4687EEF436DBB7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546D10B3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73ADD9C4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643968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1A33B69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4656232"/>
            <w:placeholder>
              <w:docPart w:val="4DE30D95819E4AF0B6D60AB64F6019A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4CEF7BAB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017680196"/>
            <w:placeholder>
              <w:docPart w:val="BDD1E0AA5ED84EA6A15FCF12101010B3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1A68224B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334887013"/>
            <w:placeholder>
              <w:docPart w:val="EFA93D1BA6A0433BBBE382608672CE6B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27F8628D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85119423"/>
            <w:placeholder>
              <w:docPart w:val="A31A8FC22617494D833F79CD14E5A67B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7EE983C0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8638114"/>
            <w:placeholder>
              <w:docPart w:val="A4D429359B384A98AF14A3A88EA7BC3D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5F70565B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7E11F9B4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66879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6F8825F1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136323138"/>
            <w:placeholder>
              <w:docPart w:val="C34E0BF3DBCE4152B4E0F70893F2E89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5524849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53828031"/>
            <w:placeholder>
              <w:docPart w:val="3572162EFF964AF6A2362D70417F69D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74FE6572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32792020"/>
            <w:placeholder>
              <w:docPart w:val="E4DBB8F0EDFB4F7EAE5C4CE4878B5C7B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E86BE26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85723864"/>
            <w:placeholder>
              <w:docPart w:val="E65F575672FD4A9D9EEE7201D085F2C7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72399BD5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8947493"/>
            <w:placeholder>
              <w:docPart w:val="DDE7238F423B444E96740288DEF3DE7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271C2707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17D48AF7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1270969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12A55725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926867476"/>
            <w:placeholder>
              <w:docPart w:val="853CF4FC683E4D29AE0388EC83CC99E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6C0CD784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51556053"/>
            <w:placeholder>
              <w:docPart w:val="FD48B95E30004EE8BD379E18F8BBD6E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43B4E22E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3207728"/>
            <w:placeholder>
              <w:docPart w:val="220C22B0A6C647098C682C3F01DE9D1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0D55E90A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27741554"/>
            <w:placeholder>
              <w:docPart w:val="8BD407F0DA0946AD8111DC4C6BE2D94A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33D9CE72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66430064"/>
            <w:placeholder>
              <w:docPart w:val="9C07AA96DA464D42AAE73D37874FD25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45D1AC87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638BC138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1473947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4FE3E9FD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34158837"/>
            <w:placeholder>
              <w:docPart w:val="F21BC018648147D6BDFBEE311FAF9E0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5947AF4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94020003"/>
            <w:placeholder>
              <w:docPart w:val="882F66702F3B41CDACFAFE0DD274269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C3DDFFF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96664132"/>
            <w:placeholder>
              <w:docPart w:val="F9265E4937FE46C59E2ACBD3F5BA734C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4CC70F21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76660130"/>
            <w:placeholder>
              <w:docPart w:val="3FF800579AFD4D29B3C705038DDF79DE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0B9C487F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46928670"/>
            <w:placeholder>
              <w:docPart w:val="8404ADDF46084D80A7B6B2D10C85E012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0595EC02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39E13BB9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292759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03807FE7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97810682"/>
            <w:placeholder>
              <w:docPart w:val="C00CF39F53CC472A9794793311A8D46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73B76C60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43505754"/>
            <w:placeholder>
              <w:docPart w:val="E29186D3DC5F479AA7F504F1776C700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5EC58633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96959324"/>
            <w:placeholder>
              <w:docPart w:val="30E2461CFC4B4B469A60A346B42B2090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5ABA3EF3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62392165"/>
            <w:placeholder>
              <w:docPart w:val="F79BBB704F3A457F8D6D43C7D4368D3C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360DC3C0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81764745"/>
            <w:placeholder>
              <w:docPart w:val="9EA5A9931E39498C879DB6BC02BA96AB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491B5D90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14:paraId="4EAAF110" w14:textId="77777777" w:rsidTr="009D1B50">
        <w:trPr>
          <w:cantSplit/>
          <w:trHeight w:val="864"/>
        </w:trPr>
        <w:sdt>
          <w:sdtPr>
            <w:rPr>
              <w:sz w:val="32"/>
              <w:szCs w:val="28"/>
            </w:rPr>
            <w:id w:val="-944611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14:paraId="10BCFCF4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960951665"/>
            <w:placeholder>
              <w:docPart w:val="53A1F08EC0B54A239A56C60D8B64810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14:paraId="3D40E0D3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777830937"/>
            <w:placeholder>
              <w:docPart w:val="2449AB1A90B14FF8B8B21781DA39D98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14:paraId="7CFDE3BA" w14:textId="77777777" w:rsidR="00AC127A" w:rsidRDefault="00AC127A" w:rsidP="009D1B5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3006086"/>
            <w:placeholder>
              <w:docPart w:val="75333C908A6D4085ACEEDBBEC8CD847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14:paraId="3316580C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670534930"/>
            <w:placeholder>
              <w:docPart w:val="F4B340BE4E2441B88FC85CCB22891A6C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14:paraId="7B3C9966" w14:textId="77777777" w:rsidR="00AC127A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46797411"/>
            <w:placeholder>
              <w:docPart w:val="16F773B22AE14D44A803531F6A22C66F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14:paraId="5ED5E479" w14:textId="77777777" w:rsidR="00AC127A" w:rsidRPr="0025554D" w:rsidRDefault="00AC127A" w:rsidP="009D1B5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14:paraId="0EEEDD5D" w14:textId="77777777" w:rsidR="00AC127A" w:rsidRDefault="00AC127A" w:rsidP="00AC127A">
      <w:pPr>
        <w:rPr>
          <w:sz w:val="28"/>
          <w:szCs w:val="28"/>
        </w:rPr>
      </w:pPr>
    </w:p>
    <w:p w14:paraId="7CAEF77F" w14:textId="77777777" w:rsidR="00AC127A" w:rsidRDefault="00AC1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59C49C" w14:textId="77777777" w:rsidR="000819A4" w:rsidRDefault="000819A4">
      <w:pPr>
        <w:rPr>
          <w:sz w:val="28"/>
          <w:szCs w:val="28"/>
        </w:rPr>
      </w:pPr>
    </w:p>
    <w:p w14:paraId="11D89015" w14:textId="77777777"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14:paraId="45431700" w14:textId="77777777" w:rsidTr="00FB4C57">
        <w:trPr>
          <w:cantSplit/>
          <w:trHeight w:val="280"/>
        </w:trPr>
        <w:tc>
          <w:tcPr>
            <w:tcW w:w="4747" w:type="dxa"/>
            <w:gridSpan w:val="3"/>
          </w:tcPr>
          <w:p w14:paraId="3C1C2F53" w14:textId="77777777"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14:paraId="205057C0" w14:textId="77777777"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14:paraId="2F83F23D" w14:textId="77777777" w:rsidTr="00FB4C57">
        <w:trPr>
          <w:cantSplit/>
          <w:trHeight w:val="280"/>
        </w:trPr>
        <w:tc>
          <w:tcPr>
            <w:tcW w:w="1440" w:type="dxa"/>
          </w:tcPr>
          <w:p w14:paraId="39D621F5" w14:textId="77777777"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14:paraId="66E18E5E" w14:textId="77777777"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14:paraId="761F883B" w14:textId="77777777"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14:paraId="32BA48B4" w14:textId="77777777"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14:paraId="027ECB9E" w14:textId="77777777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73F0E79F" w14:textId="77777777"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7BF2BA51" w14:textId="77777777"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placeholder>
              <w:docPart w:val="CAC2359B391D438EBC39AC1F74DBC844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29E2A37F" w14:textId="77777777"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6FCCADD7DDEA44EFBA8EE290E536D312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14:paraId="76A71287" w14:textId="77777777"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1DCA07D0" w14:textId="77777777" w:rsidTr="008F04C3">
        <w:trPr>
          <w:cantSplit/>
          <w:trHeight w:val="567"/>
        </w:trPr>
        <w:sdt>
          <w:sdtPr>
            <w:rPr>
              <w:rtl/>
            </w:rPr>
            <w:id w:val="137974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55562891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655F170C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placeholder>
              <w:docPart w:val="78D82566835E49BE8B3D3CD49DE6EE60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0C040612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placeholder>
              <w:docPart w:val="B6E3AA7C788E4E4FAAA247FAB974D5DA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14:paraId="1169AACC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661DEB97" w14:textId="77777777" w:rsidTr="00FB4C57">
        <w:trPr>
          <w:cantSplit/>
          <w:trHeight w:val="567"/>
        </w:trPr>
        <w:sdt>
          <w:sdtPr>
            <w:rPr>
              <w:rtl/>
            </w:rPr>
            <w:id w:val="-125543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6A9A76C6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42CB7D52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placeholder>
              <w:docPart w:val="64E9F5B5CF2C437E826A3E081903529D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13938224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placeholder>
              <w:docPart w:val="333ECA3FE8574249849AD120F859B973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14:paraId="1CF46045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0A5DD462" w14:textId="77777777" w:rsidTr="00FB4C57">
        <w:trPr>
          <w:cantSplit/>
          <w:trHeight w:val="567"/>
        </w:trPr>
        <w:sdt>
          <w:sdtPr>
            <w:rPr>
              <w:rtl/>
            </w:rPr>
            <w:id w:val="52760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24E3E65C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56091D7B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placeholder>
              <w:docPart w:val="C33E1C6DA07F422ABD886F188484E099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36BCCB28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placeholder>
              <w:docPart w:val="E377C0B8E3AD4953806DECA8A8358C31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14:paraId="03CA7E59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68E14CEF" w14:textId="77777777" w:rsidTr="00FB4C57">
        <w:trPr>
          <w:cantSplit/>
          <w:trHeight w:val="567"/>
        </w:trPr>
        <w:sdt>
          <w:sdtPr>
            <w:rPr>
              <w:rtl/>
            </w:rPr>
            <w:id w:val="-72144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4CA961FB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1920C4BC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placeholder>
              <w:docPart w:val="251C9C0E1E264C6D8E4E60CB764ADCAB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19281F04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placeholder>
              <w:docPart w:val="466322EAE0E84FA6AC47669E6E94DD61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14:paraId="333A9134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5C83391D" w14:textId="77777777" w:rsidTr="00FB4C57">
        <w:trPr>
          <w:cantSplit/>
          <w:trHeight w:val="567"/>
        </w:trPr>
        <w:sdt>
          <w:sdtPr>
            <w:rPr>
              <w:rtl/>
            </w:rPr>
            <w:id w:val="1909718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26514CE2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17FF4EB3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placeholder>
              <w:docPart w:val="2EDB0951506B412A83C7A114A434F6DE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387ADF47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placeholder>
              <w:docPart w:val="BD8E0337B0D740C9A8725AD51CCEAEE5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14:paraId="5CD46DC0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28D4114B" w14:textId="77777777" w:rsidTr="00FB4C57">
        <w:trPr>
          <w:cantSplit/>
          <w:trHeight w:val="567"/>
        </w:trPr>
        <w:sdt>
          <w:sdtPr>
            <w:rPr>
              <w:rtl/>
            </w:rPr>
            <w:id w:val="43549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3132E9A0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09395BAC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placeholder>
              <w:docPart w:val="F736E607D5A646D4AFCF3FBD1D5095F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787E7FF7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placeholder>
              <w:docPart w:val="2149EC36BB1A4094A1A90E414579F77F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14:paraId="2800268F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14:paraId="0B08CAB4" w14:textId="77777777" w:rsidTr="00FB4C57">
        <w:trPr>
          <w:cantSplit/>
          <w:trHeight w:val="567"/>
        </w:trPr>
        <w:sdt>
          <w:sdtPr>
            <w:rPr>
              <w:rtl/>
            </w:rPr>
            <w:id w:val="-450085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6AA83FD0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14:paraId="53A4F909" w14:textId="77777777"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placeholder>
              <w:docPart w:val="CC25AFBCB2D04170A24E49A93E50A973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14:paraId="7AF2AC60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placeholder>
              <w:docPart w:val="8C6566E2555A4BC69A32F651172D6876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14:paraId="4ACBE479" w14:textId="77777777"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14:paraId="6B551F93" w14:textId="77777777" w:rsidR="00AF162A" w:rsidRDefault="00AF162A">
      <w:pPr>
        <w:rPr>
          <w:sz w:val="28"/>
          <w:szCs w:val="28"/>
          <w:rtl/>
        </w:rPr>
      </w:pPr>
    </w:p>
    <w:p w14:paraId="3BA92F7B" w14:textId="77777777" w:rsidR="00AF162A" w:rsidRDefault="00AF162A">
      <w:pPr>
        <w:rPr>
          <w:sz w:val="28"/>
          <w:szCs w:val="28"/>
          <w:rtl/>
        </w:rPr>
      </w:pPr>
    </w:p>
    <w:p w14:paraId="648F5CDF" w14:textId="0F0177B0" w:rsidR="00AF162A" w:rsidRDefault="00AF162A" w:rsidP="00E15B5C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placeholder>
            <w:docPart w:val="7D68F7A857BC4577823343841B0F49FC"/>
          </w:placeholder>
          <w:text/>
        </w:sdtPr>
        <w:sdtEndPr/>
        <w:sdtContent>
          <w:r w:rsidR="00340269">
            <w:rPr>
              <w:rFonts w:hint="cs"/>
              <w:sz w:val="28"/>
              <w:szCs w:val="28"/>
            </w:rPr>
            <w:t>koby</w:t>
          </w:r>
        </w:sdtContent>
      </w:sdt>
    </w:p>
    <w:p w14:paraId="6AEAB305" w14:textId="77777777"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48E2C91E" w14:textId="77777777" w:rsidR="00FB4C57" w:rsidRDefault="00FB4C57" w:rsidP="00FB4C57">
      <w:pPr>
        <w:bidi/>
        <w:rPr>
          <w:sz w:val="28"/>
          <w:szCs w:val="28"/>
          <w:rtl/>
        </w:rPr>
      </w:pPr>
    </w:p>
    <w:p w14:paraId="3F4A58F1" w14:textId="77777777"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14:paraId="2242F59C" w14:textId="77777777" w:rsidR="00AF162A" w:rsidRDefault="00AF162A">
      <w:pPr>
        <w:jc w:val="right"/>
        <w:rPr>
          <w:sz w:val="28"/>
          <w:szCs w:val="28"/>
          <w:rtl/>
        </w:rPr>
      </w:pPr>
    </w:p>
    <w:p w14:paraId="7DD53643" w14:textId="02EFB80D"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B5D5A92EC88A425C955D508AF36A0983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B20ACD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14:paraId="778FAB50" w14:textId="77777777"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EC6A15B57A4B4A83A6DE47C8F153ED0D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14:paraId="5DAC0962" w14:textId="77777777" w:rsidR="00AF162A" w:rsidRDefault="00AF162A">
      <w:pPr>
        <w:jc w:val="right"/>
        <w:rPr>
          <w:sz w:val="28"/>
          <w:szCs w:val="28"/>
          <w:rtl/>
        </w:rPr>
      </w:pPr>
    </w:p>
    <w:p w14:paraId="2BF0CF0B" w14:textId="2EAF89F8"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placeholder>
            <w:docPart w:val="D8D6C9BB43994999A52C7D444973E60B"/>
          </w:placeholder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B20ACD">
            <w:rPr>
              <w:rStyle w:val="Style1"/>
              <w:rFonts w:hint="cs"/>
              <w:rtl/>
            </w:rPr>
            <w:t>איליה גינזבורג</w:t>
          </w:r>
        </w:sdtContent>
      </w:sdt>
    </w:p>
    <w:p w14:paraId="504395B0" w14:textId="5C8F2F7B" w:rsidR="00AF162A" w:rsidRDefault="00AF162A" w:rsidP="00083CBC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placeholder>
            <w:docPart w:val="945979E7D32C476C84A3559F4FC7D38B"/>
          </w:placeholder>
          <w:date w:fullDate="2022-01-31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B20ACD">
            <w:rPr>
              <w:rStyle w:val="Style1"/>
            </w:rPr>
            <w:t>31/01/2022</w:t>
          </w:r>
        </w:sdtContent>
      </w:sdt>
    </w:p>
    <w:sectPr w:rsidR="00AF162A">
      <w:headerReference w:type="default" r:id="rId7"/>
      <w:footerReference w:type="default" r:id="rId8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A60A1" w14:textId="77777777" w:rsidR="001D06D3" w:rsidRDefault="001D06D3" w:rsidP="00AF162A">
      <w:r>
        <w:separator/>
      </w:r>
    </w:p>
  </w:endnote>
  <w:endnote w:type="continuationSeparator" w:id="0">
    <w:p w14:paraId="71A63DEF" w14:textId="77777777" w:rsidR="001D06D3" w:rsidRDefault="001D06D3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E5A0" w14:textId="77777777" w:rsidR="00AF162A" w:rsidRDefault="00AF162A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C127A">
      <w:rPr>
        <w:noProof/>
      </w:rPr>
      <w:t>3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EBF4C" w14:textId="77777777" w:rsidR="001D06D3" w:rsidRDefault="001D06D3" w:rsidP="00AF162A">
      <w:r>
        <w:separator/>
      </w:r>
    </w:p>
  </w:footnote>
  <w:footnote w:type="continuationSeparator" w:id="0">
    <w:p w14:paraId="6790A26A" w14:textId="77777777" w:rsidR="001D06D3" w:rsidRDefault="001D06D3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2E22F" w14:textId="77777777" w:rsidR="00AF162A" w:rsidRDefault="001D06D3">
    <w:pPr>
      <w:pStyle w:val="Header"/>
    </w:pPr>
    <w:r>
      <w:fldChar w:fldCharType="begin"/>
    </w:r>
    <w:r>
      <w:instrText xml:space="preserve"> FILENAME </w:instrText>
    </w:r>
    <w:r>
      <w:fldChar w:fldCharType="separate"/>
    </w:r>
    <w:r w:rsidR="00403A06">
      <w:rPr>
        <w:noProof/>
      </w:rPr>
      <w:t>Document1</w:t>
    </w:r>
    <w:r>
      <w:rPr>
        <w:noProof/>
      </w:rPr>
      <w:fldChar w:fldCharType="end"/>
    </w:r>
    <w:r w:rsidR="00AF162A">
      <w:t xml:space="preserve">             </w:t>
    </w:r>
  </w:p>
  <w:p w14:paraId="117BD0FC" w14:textId="0DB2B68D" w:rsidR="00AF162A" w:rsidRDefault="00AF162A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B20ACD">
      <w:rPr>
        <w:noProof/>
      </w:rPr>
      <w:t>31/01/2022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forms" w:formatting="1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06"/>
    <w:rsid w:val="00003298"/>
    <w:rsid w:val="000041FE"/>
    <w:rsid w:val="00006537"/>
    <w:rsid w:val="00013821"/>
    <w:rsid w:val="00024245"/>
    <w:rsid w:val="000445AB"/>
    <w:rsid w:val="00047CEC"/>
    <w:rsid w:val="000509A2"/>
    <w:rsid w:val="00075347"/>
    <w:rsid w:val="00077255"/>
    <w:rsid w:val="000819A4"/>
    <w:rsid w:val="00081F20"/>
    <w:rsid w:val="00083CBC"/>
    <w:rsid w:val="0009357B"/>
    <w:rsid w:val="000B1DDA"/>
    <w:rsid w:val="000F28E4"/>
    <w:rsid w:val="000F5B6A"/>
    <w:rsid w:val="0011418F"/>
    <w:rsid w:val="00122FDF"/>
    <w:rsid w:val="001A4A8F"/>
    <w:rsid w:val="001A52F7"/>
    <w:rsid w:val="001B1F18"/>
    <w:rsid w:val="001C4E3E"/>
    <w:rsid w:val="001D06D3"/>
    <w:rsid w:val="001F6644"/>
    <w:rsid w:val="00201643"/>
    <w:rsid w:val="00227489"/>
    <w:rsid w:val="002514DB"/>
    <w:rsid w:val="00254508"/>
    <w:rsid w:val="0025554D"/>
    <w:rsid w:val="00273332"/>
    <w:rsid w:val="00282C89"/>
    <w:rsid w:val="00297029"/>
    <w:rsid w:val="002B7F4F"/>
    <w:rsid w:val="00340269"/>
    <w:rsid w:val="00364FDA"/>
    <w:rsid w:val="00377F5A"/>
    <w:rsid w:val="00382609"/>
    <w:rsid w:val="00396E2A"/>
    <w:rsid w:val="003C5F4F"/>
    <w:rsid w:val="003E481B"/>
    <w:rsid w:val="003F51AD"/>
    <w:rsid w:val="003F74CF"/>
    <w:rsid w:val="00403A06"/>
    <w:rsid w:val="00407A80"/>
    <w:rsid w:val="004208F2"/>
    <w:rsid w:val="00446481"/>
    <w:rsid w:val="0049662D"/>
    <w:rsid w:val="004C6E24"/>
    <w:rsid w:val="004D1ED1"/>
    <w:rsid w:val="004D77C8"/>
    <w:rsid w:val="005155D6"/>
    <w:rsid w:val="005321C8"/>
    <w:rsid w:val="00543BB4"/>
    <w:rsid w:val="00544143"/>
    <w:rsid w:val="00554159"/>
    <w:rsid w:val="00595973"/>
    <w:rsid w:val="005C4D6C"/>
    <w:rsid w:val="005E2042"/>
    <w:rsid w:val="005E6720"/>
    <w:rsid w:val="00620E10"/>
    <w:rsid w:val="00623D23"/>
    <w:rsid w:val="006261A4"/>
    <w:rsid w:val="006751FE"/>
    <w:rsid w:val="006847CD"/>
    <w:rsid w:val="006905ED"/>
    <w:rsid w:val="006C226F"/>
    <w:rsid w:val="006C6E7C"/>
    <w:rsid w:val="007177AD"/>
    <w:rsid w:val="007419EE"/>
    <w:rsid w:val="00747676"/>
    <w:rsid w:val="0078122F"/>
    <w:rsid w:val="00785C07"/>
    <w:rsid w:val="007A1574"/>
    <w:rsid w:val="007A4C15"/>
    <w:rsid w:val="007C2215"/>
    <w:rsid w:val="007E051D"/>
    <w:rsid w:val="007E07E8"/>
    <w:rsid w:val="0081370A"/>
    <w:rsid w:val="008B081E"/>
    <w:rsid w:val="008C3E49"/>
    <w:rsid w:val="008C68C7"/>
    <w:rsid w:val="00902B5F"/>
    <w:rsid w:val="0093239E"/>
    <w:rsid w:val="0093379C"/>
    <w:rsid w:val="00934617"/>
    <w:rsid w:val="00993C67"/>
    <w:rsid w:val="009973A8"/>
    <w:rsid w:val="009A2974"/>
    <w:rsid w:val="009B1560"/>
    <w:rsid w:val="009B46B2"/>
    <w:rsid w:val="009E2662"/>
    <w:rsid w:val="00A07A00"/>
    <w:rsid w:val="00A206C0"/>
    <w:rsid w:val="00A52E04"/>
    <w:rsid w:val="00A77F6D"/>
    <w:rsid w:val="00AC127A"/>
    <w:rsid w:val="00AF162A"/>
    <w:rsid w:val="00AF1ABD"/>
    <w:rsid w:val="00AF5365"/>
    <w:rsid w:val="00B20ACD"/>
    <w:rsid w:val="00B84A4A"/>
    <w:rsid w:val="00B8617B"/>
    <w:rsid w:val="00BA56D7"/>
    <w:rsid w:val="00BB2542"/>
    <w:rsid w:val="00BC1E26"/>
    <w:rsid w:val="00C40F61"/>
    <w:rsid w:val="00C42145"/>
    <w:rsid w:val="00C822F4"/>
    <w:rsid w:val="00C925F4"/>
    <w:rsid w:val="00C95C5F"/>
    <w:rsid w:val="00CB1CB5"/>
    <w:rsid w:val="00CD542F"/>
    <w:rsid w:val="00CF0A93"/>
    <w:rsid w:val="00CF566C"/>
    <w:rsid w:val="00D43D6D"/>
    <w:rsid w:val="00D55B68"/>
    <w:rsid w:val="00D73B6A"/>
    <w:rsid w:val="00DC688C"/>
    <w:rsid w:val="00DD1678"/>
    <w:rsid w:val="00DD2158"/>
    <w:rsid w:val="00DE6A78"/>
    <w:rsid w:val="00E15B5C"/>
    <w:rsid w:val="00E4093B"/>
    <w:rsid w:val="00E640F0"/>
    <w:rsid w:val="00EC3843"/>
    <w:rsid w:val="00ED5EB5"/>
    <w:rsid w:val="00EE0652"/>
    <w:rsid w:val="00EE15A8"/>
    <w:rsid w:val="00EE41BC"/>
    <w:rsid w:val="00F24BC2"/>
    <w:rsid w:val="00F3166F"/>
    <w:rsid w:val="00F5513B"/>
    <w:rsid w:val="00F86B89"/>
    <w:rsid w:val="00FB4C57"/>
    <w:rsid w:val="00FC024E"/>
    <w:rsid w:val="00FC0883"/>
    <w:rsid w:val="00FC1D10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EEE6A"/>
  <w15:chartTrackingRefBased/>
  <w15:docId w15:val="{8DE8D755-6D15-4F0B-BB29-DAED20D5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27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  <w:style w:type="paragraph" w:customStyle="1" w:styleId="Para">
    <w:name w:val="Para"/>
    <w:basedOn w:val="Normal"/>
    <w:link w:val="ParaChar"/>
    <w:rsid w:val="007A4C15"/>
    <w:pPr>
      <w:tabs>
        <w:tab w:val="left" w:pos="1276"/>
      </w:tabs>
      <w:ind w:left="1276" w:right="48" w:hanging="567"/>
    </w:pPr>
    <w:rPr>
      <w:rFonts w:ascii="ZapfHumnst BT" w:hAnsi="ZapfHumnst BT" w:cs="Miriam"/>
      <w:sz w:val="22"/>
      <w:szCs w:val="22"/>
    </w:rPr>
  </w:style>
  <w:style w:type="character" w:customStyle="1" w:styleId="ParaChar">
    <w:name w:val="Para Char"/>
    <w:link w:val="Para"/>
    <w:locked/>
    <w:rsid w:val="007A4C15"/>
    <w:rPr>
      <w:rFonts w:ascii="ZapfHumnst BT" w:hAnsi="ZapfHumnst BT" w:cs="Miriam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by_l\Desktop\atp\New%20folder\sf-1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6F540406B649889B41B35258820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4FB69-573F-48CE-8706-65A20C139D74}"/>
      </w:docPartPr>
      <w:docPartBody>
        <w:p w:rsidR="00A33E95" w:rsidRDefault="00713FFA">
          <w:pPr>
            <w:pStyle w:val="386F540406B649889B41B3525882031C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5B9132952F1944D195A627622F62E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4FE59-AF5D-4A72-838A-23C8AA8AA4F1}"/>
      </w:docPartPr>
      <w:docPartBody>
        <w:p w:rsidR="00A33E95" w:rsidRDefault="00713FFA">
          <w:pPr>
            <w:pStyle w:val="5B9132952F1944D195A627622F62EBEE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9DF72252160C4A4DA39AB4335E56F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02B19-B05D-4C75-AD63-E5690184B916}"/>
      </w:docPartPr>
      <w:docPartBody>
        <w:p w:rsidR="00A33E95" w:rsidRDefault="00713FFA">
          <w:pPr>
            <w:pStyle w:val="9DF72252160C4A4DA39AB4335E56FF28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948B14097B14421E8D0A5C8450248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090BF-57E5-42FE-98F5-EFF7249D317A}"/>
      </w:docPartPr>
      <w:docPartBody>
        <w:p w:rsidR="00A33E95" w:rsidRDefault="00713FFA">
          <w:pPr>
            <w:pStyle w:val="948B14097B14421E8D0A5C845024832F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2FD89C5A5C774161BC96A90896659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627C9-845A-49DB-B7B4-B5B5AD69FE1C}"/>
      </w:docPartPr>
      <w:docPartBody>
        <w:p w:rsidR="00A33E95" w:rsidRDefault="00713FFA">
          <w:pPr>
            <w:pStyle w:val="2FD89C5A5C774161BC96A908966599B6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BED852FC28C34D2CB76A96265DEC7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81ADE-ECA2-482B-9BE3-8751E7B84209}"/>
      </w:docPartPr>
      <w:docPartBody>
        <w:p w:rsidR="00A33E95" w:rsidRDefault="00713FFA">
          <w:pPr>
            <w:pStyle w:val="BED852FC28C34D2CB76A96265DEC7C4F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C73E48A660AB4A53B26526FB861BC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F99C6-F580-4062-82DF-CFF712166F55}"/>
      </w:docPartPr>
      <w:docPartBody>
        <w:p w:rsidR="00A33E95" w:rsidRDefault="00713FFA">
          <w:pPr>
            <w:pStyle w:val="C73E48A660AB4A53B26526FB861BC2A3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F14C828CD1B24CEBA3BA6A73D087E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25A8C-4C6D-46F4-9F2D-3137D16501E3}"/>
      </w:docPartPr>
      <w:docPartBody>
        <w:p w:rsidR="00A33E95" w:rsidRDefault="00713FFA">
          <w:pPr>
            <w:pStyle w:val="F14C828CD1B24CEBA3BA6A73D087EFC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D4CA264ED3C48CB9F17E033BCBAF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8CD82-4D21-420F-B91B-90B5CD1EBF63}"/>
      </w:docPartPr>
      <w:docPartBody>
        <w:p w:rsidR="00A33E95" w:rsidRDefault="00713FFA">
          <w:pPr>
            <w:pStyle w:val="4D4CA264ED3C48CB9F17E033BCBAF4F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89FA41CFBC841FC959705CFCBD36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C0625-91F2-4DE0-B51E-C63B0909D4E8}"/>
      </w:docPartPr>
      <w:docPartBody>
        <w:p w:rsidR="00A33E95" w:rsidRDefault="00713FFA">
          <w:pPr>
            <w:pStyle w:val="F89FA41CFBC841FC959705CFCBD369B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CA63B2B8AE0470F81DF3BFF8A108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27CB2-A422-4128-8065-4CC79E966E58}"/>
      </w:docPartPr>
      <w:docPartBody>
        <w:p w:rsidR="00A33E95" w:rsidRDefault="00713FFA">
          <w:pPr>
            <w:pStyle w:val="0CA63B2B8AE0470F81DF3BFF8A10885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429A4A1D47E42899AFEAE93F649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9C5CC-C2BE-4606-BF83-3C9BED2E1546}"/>
      </w:docPartPr>
      <w:docPartBody>
        <w:p w:rsidR="00A33E95" w:rsidRDefault="00713FFA">
          <w:pPr>
            <w:pStyle w:val="4429A4A1D47E42899AFEAE93F649453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C29D589928D4CF0ACACBE8BAA8E1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A2E46-FE64-49A7-9440-215E9A25B6A0}"/>
      </w:docPartPr>
      <w:docPartBody>
        <w:p w:rsidR="00A33E95" w:rsidRDefault="00713FFA">
          <w:pPr>
            <w:pStyle w:val="FC29D589928D4CF0ACACBE8BAA8E18C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733809BCA3145FDA6415190D2843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EC9A4-3F1F-457B-A02D-7AF8BE51DBA3}"/>
      </w:docPartPr>
      <w:docPartBody>
        <w:p w:rsidR="00A33E95" w:rsidRDefault="00713FFA">
          <w:pPr>
            <w:pStyle w:val="4733809BCA3145FDA6415190D2843F1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C70402F49774C61955F26CE73E10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087AD-0F71-4298-AF9C-699E503945D4}"/>
      </w:docPartPr>
      <w:docPartBody>
        <w:p w:rsidR="00A33E95" w:rsidRDefault="00713FFA">
          <w:pPr>
            <w:pStyle w:val="FC70402F49774C61955F26CE73E10ED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2FB4BABE7874EC8B7310E3E071C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876F6-6D9E-476C-8889-A28CE083FD05}"/>
      </w:docPartPr>
      <w:docPartBody>
        <w:p w:rsidR="00A33E95" w:rsidRDefault="00713FFA">
          <w:pPr>
            <w:pStyle w:val="B2FB4BABE7874EC8B7310E3E071CD50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19FF61DB8664B65A76CC091DC043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822D6-AAAD-4897-84BA-A881E2419247}"/>
      </w:docPartPr>
      <w:docPartBody>
        <w:p w:rsidR="00A33E95" w:rsidRDefault="00713FFA">
          <w:pPr>
            <w:pStyle w:val="319FF61DB8664B65A76CC091DC04398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87F1B5A62C348A58695808A4969C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73559-5E5E-4C48-901F-FC3B3E4DD5B6}"/>
      </w:docPartPr>
      <w:docPartBody>
        <w:p w:rsidR="00A33E95" w:rsidRDefault="00713FFA">
          <w:pPr>
            <w:pStyle w:val="687F1B5A62C348A58695808A4969CC5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0CDCF9A46104104B0AEF7D31CA46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830A7-A76D-4D21-9FA6-9FA6B6ECE535}"/>
      </w:docPartPr>
      <w:docPartBody>
        <w:p w:rsidR="00A33E95" w:rsidRDefault="00713FFA">
          <w:pPr>
            <w:pStyle w:val="80CDCF9A46104104B0AEF7D31CA46E1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B639C79DEA34B4BAC3A8B007B37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5B97A-03EC-4730-BE5F-537C3FE00842}"/>
      </w:docPartPr>
      <w:docPartBody>
        <w:p w:rsidR="00A33E95" w:rsidRDefault="00713FFA">
          <w:pPr>
            <w:pStyle w:val="FB639C79DEA34B4BAC3A8B007B37047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EDADC51E5CF404FB573AB15A3D86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29E03-DE34-4639-9ABD-138E4C720887}"/>
      </w:docPartPr>
      <w:docPartBody>
        <w:p w:rsidR="00A33E95" w:rsidRDefault="00713FFA">
          <w:pPr>
            <w:pStyle w:val="6EDADC51E5CF404FB573AB15A3D862D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3EDB77E48F7454CA3E420E246AC3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9F6A8-4C33-4539-A747-C0213CF10DCB}"/>
      </w:docPartPr>
      <w:docPartBody>
        <w:p w:rsidR="00A33E95" w:rsidRDefault="00713FFA">
          <w:pPr>
            <w:pStyle w:val="A3EDB77E48F7454CA3E420E246AC326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A6A7F0B36B1472C99CBFA1765DD1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CBCFB-38AA-4FC7-8643-DFA361AB6482}"/>
      </w:docPartPr>
      <w:docPartBody>
        <w:p w:rsidR="00A33E95" w:rsidRDefault="00713FFA">
          <w:pPr>
            <w:pStyle w:val="BA6A7F0B36B1472C99CBFA1765DD1E0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EEE951858E74FF6A4C362CA696CE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7AF4F-A023-4D5C-A435-A67D93BFBADB}"/>
      </w:docPartPr>
      <w:docPartBody>
        <w:p w:rsidR="00A33E95" w:rsidRDefault="00713FFA">
          <w:pPr>
            <w:pStyle w:val="0EEE951858E74FF6A4C362CA696CEB7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D5FB2DB2B3442DBAC4A3A7F9A1D2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837FF-1598-4788-A0D6-4E755259AFD5}"/>
      </w:docPartPr>
      <w:docPartBody>
        <w:p w:rsidR="00A33E95" w:rsidRDefault="00713FFA">
          <w:pPr>
            <w:pStyle w:val="DD5FB2DB2B3442DBAC4A3A7F9A1D2A7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306AFB22CC847F59CE07F5EFAA40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A59B3-EDAA-4D57-9CE6-881567923A10}"/>
      </w:docPartPr>
      <w:docPartBody>
        <w:p w:rsidR="00A33E95" w:rsidRDefault="00713FFA">
          <w:pPr>
            <w:pStyle w:val="2306AFB22CC847F59CE07F5EFAA4072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306D258F77644BB94AEAF4D98FB6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8246-EF57-42EB-9281-E8F6D7AB3B50}"/>
      </w:docPartPr>
      <w:docPartBody>
        <w:p w:rsidR="00A33E95" w:rsidRDefault="00713FFA">
          <w:pPr>
            <w:pStyle w:val="1306D258F77644BB94AEAF4D98FB6D5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AEC33360D144160BA597D34B4503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65E7C-A919-4CD1-9325-6CD62B52633D}"/>
      </w:docPartPr>
      <w:docPartBody>
        <w:p w:rsidR="00A33E95" w:rsidRDefault="00713FFA">
          <w:pPr>
            <w:pStyle w:val="4AEC33360D144160BA597D34B45039A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A6113297E0D4BB3B7FCF26F20B95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6A72D-4E51-4600-B825-3C1DC06E8036}"/>
      </w:docPartPr>
      <w:docPartBody>
        <w:p w:rsidR="00A33E95" w:rsidRDefault="00713FFA">
          <w:pPr>
            <w:pStyle w:val="6A6113297E0D4BB3B7FCF26F20B95BB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F250073CB0842E1B1BC02D5A0361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BA991-2AFE-4A18-8F7E-673F130F063C}"/>
      </w:docPartPr>
      <w:docPartBody>
        <w:p w:rsidR="00A33E95" w:rsidRDefault="00713FFA">
          <w:pPr>
            <w:pStyle w:val="FF250073CB0842E1B1BC02D5A0361B4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ED5295801D44FB3AE191EE17D1FE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835C9-20B3-488B-A0C5-0014BAF5AEE9}"/>
      </w:docPartPr>
      <w:docPartBody>
        <w:p w:rsidR="00A33E95" w:rsidRDefault="00713FFA">
          <w:pPr>
            <w:pStyle w:val="BED5295801D44FB3AE191EE17D1FEF0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56A8169BE414975B167ED678E262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D29B1-8B47-47D4-81F5-8B51B442EBA8}"/>
      </w:docPartPr>
      <w:docPartBody>
        <w:p w:rsidR="00A33E95" w:rsidRDefault="00713FFA">
          <w:pPr>
            <w:pStyle w:val="256A8169BE414975B167ED678E2623B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AC617DC3FB04EBF82956A59E3BD4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1EF4B-9AFE-4F7F-94A9-3F3664D5F95E}"/>
      </w:docPartPr>
      <w:docPartBody>
        <w:p w:rsidR="00A33E95" w:rsidRDefault="00713FFA">
          <w:pPr>
            <w:pStyle w:val="AAC617DC3FB04EBF82956A59E3BD490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025C4779F5447238AC0D2DCBD178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13AFC-F323-47C6-B231-49D76DB1D76E}"/>
      </w:docPartPr>
      <w:docPartBody>
        <w:p w:rsidR="00A33E95" w:rsidRDefault="00713FFA">
          <w:pPr>
            <w:pStyle w:val="D025C4779F5447238AC0D2DCBD17821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1D968032F044280AECB921A49356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1D53D-F3F0-4CCF-BB74-95A72923DC7F}"/>
      </w:docPartPr>
      <w:docPartBody>
        <w:p w:rsidR="00A33E95" w:rsidRDefault="00713FFA">
          <w:pPr>
            <w:pStyle w:val="41D968032F044280AECB921A4935684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D30D4EC3147486F8FBCD36CD559E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2CDB7-FE31-46E3-8427-410A679EB176}"/>
      </w:docPartPr>
      <w:docPartBody>
        <w:p w:rsidR="00A33E95" w:rsidRDefault="00713FFA">
          <w:pPr>
            <w:pStyle w:val="0D30D4EC3147486F8FBCD36CD559E04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938541708AC4AE4AF110BEBB74AA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28201-F643-473E-9580-DEEA9BDC1730}"/>
      </w:docPartPr>
      <w:docPartBody>
        <w:p w:rsidR="00A33E95" w:rsidRDefault="00713FFA">
          <w:pPr>
            <w:pStyle w:val="8938541708AC4AE4AF110BEBB74AA7B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0BEA5145C274CD9835DFA795601C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285C4-7DB2-4BDB-88B2-995FAB593FCA}"/>
      </w:docPartPr>
      <w:docPartBody>
        <w:p w:rsidR="00A33E95" w:rsidRDefault="00713FFA">
          <w:pPr>
            <w:pStyle w:val="B0BEA5145C274CD9835DFA795601CE9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5415D4D22D741AE9902B747B8FEF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68F34-05C5-4AE4-BBB7-48E3C377086E}"/>
      </w:docPartPr>
      <w:docPartBody>
        <w:p w:rsidR="00A33E95" w:rsidRDefault="00713FFA">
          <w:pPr>
            <w:pStyle w:val="15415D4D22D741AE9902B747B8FEF32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A2E5E49278C4AAFB164264B5E2F6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4086A-71C9-435D-84C5-2A2608B185CE}"/>
      </w:docPartPr>
      <w:docPartBody>
        <w:p w:rsidR="00A33E95" w:rsidRDefault="00713FFA">
          <w:pPr>
            <w:pStyle w:val="9A2E5E49278C4AAFB164264B5E2F6E6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D81A07AC0CE48479E54B4B99235B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EA42F-2198-417B-AB59-1A8B3435F808}"/>
      </w:docPartPr>
      <w:docPartBody>
        <w:p w:rsidR="00A33E95" w:rsidRDefault="00713FFA">
          <w:pPr>
            <w:pStyle w:val="2D81A07AC0CE48479E54B4B99235B0A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0E26E5B9102431CA07D0F6282B78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E9DF4-BA8E-40B7-99BE-4AA59D4DC6BA}"/>
      </w:docPartPr>
      <w:docPartBody>
        <w:p w:rsidR="00A33E95" w:rsidRDefault="00713FFA">
          <w:pPr>
            <w:pStyle w:val="90E26E5B9102431CA07D0F6282B783A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D32539997CD4F3F8892887FA4E5F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6B6E-0D64-479E-B79A-ED6ABDEC7848}"/>
      </w:docPartPr>
      <w:docPartBody>
        <w:p w:rsidR="00A33E95" w:rsidRDefault="00713FFA">
          <w:pPr>
            <w:pStyle w:val="FD32539997CD4F3F8892887FA4E5FA3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6336FCC48CD41BA8D43C568EBE93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A3964-6767-45E7-8A71-B10B0937DD70}"/>
      </w:docPartPr>
      <w:docPartBody>
        <w:p w:rsidR="00A33E95" w:rsidRDefault="00713FFA">
          <w:pPr>
            <w:pStyle w:val="B6336FCC48CD41BA8D43C568EBE93EC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8B0E79CD7594C1E95E48EB4F1DD4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AAFDC-A058-4F6A-B491-70B35AB6D287}"/>
      </w:docPartPr>
      <w:docPartBody>
        <w:p w:rsidR="00A33E95" w:rsidRDefault="00713FFA">
          <w:pPr>
            <w:pStyle w:val="68B0E79CD7594C1E95E48EB4F1DD483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D858C97B65F42A3BD6C741F32219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DC965-3492-4A9E-8449-8FB9A66E897D}"/>
      </w:docPartPr>
      <w:docPartBody>
        <w:p w:rsidR="00A33E95" w:rsidRDefault="00713FFA">
          <w:pPr>
            <w:pStyle w:val="2D858C97B65F42A3BD6C741F3221954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37D83FF96A84DD09EC62D3E8A72B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1F497-9503-467D-8871-489D13363788}"/>
      </w:docPartPr>
      <w:docPartBody>
        <w:p w:rsidR="00A33E95" w:rsidRDefault="00713FFA">
          <w:pPr>
            <w:pStyle w:val="637D83FF96A84DD09EC62D3E8A72B99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3839F291FDD4F93A857B3A69CD00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44D5F-A14B-4FE5-9DE1-14EFA2B0BCA2}"/>
      </w:docPartPr>
      <w:docPartBody>
        <w:p w:rsidR="00A33E95" w:rsidRDefault="00713FFA">
          <w:pPr>
            <w:pStyle w:val="C3839F291FDD4F93A857B3A69CD0076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73D520ACC1B4BC1A77FE4375735C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8A044-77CC-4477-A742-E9FE836048C0}"/>
      </w:docPartPr>
      <w:docPartBody>
        <w:p w:rsidR="00A33E95" w:rsidRDefault="00713FFA">
          <w:pPr>
            <w:pStyle w:val="673D520ACC1B4BC1A77FE4375735C96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F5362096ED24F799275426762969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E09C2-E2B1-46A4-A7CF-B56EEFC5AD0C}"/>
      </w:docPartPr>
      <w:docPartBody>
        <w:p w:rsidR="00A33E95" w:rsidRDefault="00713FFA">
          <w:pPr>
            <w:pStyle w:val="8F5362096ED24F799275426762969D9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21276DC8FC94A1C8C7029D2432F3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56F27-0FD3-4356-9D82-F032264A6295}"/>
      </w:docPartPr>
      <w:docPartBody>
        <w:p w:rsidR="00A33E95" w:rsidRDefault="00713FFA">
          <w:pPr>
            <w:pStyle w:val="921276DC8FC94A1C8C7029D2432F374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346D7CB07DA4A35A435187B682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8184F-87C7-4EE3-B25C-67705028CD70}"/>
      </w:docPartPr>
      <w:docPartBody>
        <w:p w:rsidR="00A33E95" w:rsidRDefault="00713FFA">
          <w:pPr>
            <w:pStyle w:val="0346D7CB07DA4A35A435187B6822166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1BCF3532F094F9091FBDF77E213C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B0057-142E-4284-A465-BFD24DF94756}"/>
      </w:docPartPr>
      <w:docPartBody>
        <w:p w:rsidR="00A33E95" w:rsidRDefault="00713FFA">
          <w:pPr>
            <w:pStyle w:val="01BCF3532F094F9091FBDF77E213C91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881A5B8A0034D8FBE317BE15E8B8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017C3-0F06-47CE-BD20-D784B502E6CE}"/>
      </w:docPartPr>
      <w:docPartBody>
        <w:p w:rsidR="00A33E95" w:rsidRDefault="00713FFA">
          <w:pPr>
            <w:pStyle w:val="8881A5B8A0034D8FBE317BE15E8B871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D21E6AF3DD44C8D94998C1937CF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CBD19-9DCA-4D38-9E6A-84EEB83E2327}"/>
      </w:docPartPr>
      <w:docPartBody>
        <w:p w:rsidR="00A33E95" w:rsidRDefault="00713FFA">
          <w:pPr>
            <w:pStyle w:val="1D21E6AF3DD44C8D94998C1937CFE8E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3B6D4D4123145A88C03DE88570E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31BD6-82D9-460C-85D7-F10BB23BE3AE}"/>
      </w:docPartPr>
      <w:docPartBody>
        <w:p w:rsidR="00A33E95" w:rsidRDefault="00713FFA">
          <w:pPr>
            <w:pStyle w:val="B3B6D4D4123145A88C03DE88570ECE4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0A37DD0FB0448CCB97651DFBB3E0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D1263-0736-4A7E-A3DF-06A8C19D1D75}"/>
      </w:docPartPr>
      <w:docPartBody>
        <w:p w:rsidR="00A33E95" w:rsidRDefault="00713FFA">
          <w:pPr>
            <w:pStyle w:val="60A37DD0FB0448CCB97651DFBB3E05E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B83053808CE4FF5B7ED6BC6E0B8CA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C301C-E76E-492D-9448-F79B5613D321}"/>
      </w:docPartPr>
      <w:docPartBody>
        <w:p w:rsidR="00A33E95" w:rsidRDefault="00713FFA">
          <w:pPr>
            <w:pStyle w:val="9B83053808CE4FF5B7ED6BC6E0B8CA0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79BB0919E4E4E19A50082737F122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5E850-1981-4FC5-817A-424FF5C942DB}"/>
      </w:docPartPr>
      <w:docPartBody>
        <w:p w:rsidR="00A33E95" w:rsidRDefault="00713FFA">
          <w:pPr>
            <w:pStyle w:val="E79BB0919E4E4E19A50082737F1224C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928A76778EF46618BDB6B5CBB093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47CA7-A0D0-4787-8C20-3A1844D72DF2}"/>
      </w:docPartPr>
      <w:docPartBody>
        <w:p w:rsidR="00A33E95" w:rsidRDefault="00713FFA">
          <w:pPr>
            <w:pStyle w:val="0928A76778EF46618BDB6B5CBB093F9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E38FB1BBE7643B59AAE2A65CD7D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92A1F-2B8E-4D05-9A3D-24961684C946}"/>
      </w:docPartPr>
      <w:docPartBody>
        <w:p w:rsidR="00A33E95" w:rsidRDefault="00713FFA">
          <w:pPr>
            <w:pStyle w:val="3E38FB1BBE7643B59AAE2A65CD7D3BF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048B4B464C245FD9C7EE5BFA0933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4430A-9447-4C22-8198-0170238549DB}"/>
      </w:docPartPr>
      <w:docPartBody>
        <w:p w:rsidR="00A33E95" w:rsidRDefault="00713FFA">
          <w:pPr>
            <w:pStyle w:val="D048B4B464C245FD9C7EE5BFA0933F1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1BF3F5559024ABFB498B3165CDB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72D67-952D-496A-9339-40186D884BE3}"/>
      </w:docPartPr>
      <w:docPartBody>
        <w:p w:rsidR="00A33E95" w:rsidRDefault="00713FFA">
          <w:pPr>
            <w:pStyle w:val="01BF3F5559024ABFB498B3165CDBE55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B614C32ABCD4E94A9CF59F74F14A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8C8BA-D3DE-4113-8BBD-3C13B3A60537}"/>
      </w:docPartPr>
      <w:docPartBody>
        <w:p w:rsidR="00A33E95" w:rsidRDefault="00713FFA">
          <w:pPr>
            <w:pStyle w:val="CB614C32ABCD4E94A9CF59F74F14A04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1ABEF2219B14ACCA66D8422D7AF1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FB135-2310-4C55-BAA1-3C5C17C2A41C}"/>
      </w:docPartPr>
      <w:docPartBody>
        <w:p w:rsidR="00A33E95" w:rsidRDefault="00713FFA">
          <w:pPr>
            <w:pStyle w:val="81ABEF2219B14ACCA66D8422D7AF15E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2894B7D448E4CD79BC6A7AFE55AE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708D0-47AA-4F1F-9D95-542DC8D3087B}"/>
      </w:docPartPr>
      <w:docPartBody>
        <w:p w:rsidR="00A33E95" w:rsidRDefault="00713FFA">
          <w:pPr>
            <w:pStyle w:val="22894B7D448E4CD79BC6A7AFE55AE66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53C5767745242C3BC7080C5A6457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F96F-910B-4141-BFFC-165829938F44}"/>
      </w:docPartPr>
      <w:docPartBody>
        <w:p w:rsidR="00A33E95" w:rsidRDefault="00713FFA">
          <w:pPr>
            <w:pStyle w:val="653C5767745242C3BC7080C5A64571F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71957E99B7F49D189D315B3ED725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1DF82-A366-41DF-B83D-0FBDAC489747}"/>
      </w:docPartPr>
      <w:docPartBody>
        <w:p w:rsidR="00A33E95" w:rsidRDefault="00713FFA">
          <w:pPr>
            <w:pStyle w:val="071957E99B7F49D189D315B3ED72593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61F5C80633E4C189C06E8977DD11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2CE54-BE48-49A4-A9D4-510F0A954E2A}"/>
      </w:docPartPr>
      <w:docPartBody>
        <w:p w:rsidR="00A33E95" w:rsidRDefault="00713FFA">
          <w:pPr>
            <w:pStyle w:val="361F5C80633E4C189C06E8977DD112A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52497D3CCAD440792FA33CB25DE9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579D0-6ACF-4B90-BCAC-1E584FE1CB46}"/>
      </w:docPartPr>
      <w:docPartBody>
        <w:p w:rsidR="00A33E95" w:rsidRDefault="00713FFA">
          <w:pPr>
            <w:pStyle w:val="552497D3CCAD440792FA33CB25DE92B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D845D551C434EB381C4749EC2DEF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7174B-7FE6-4E3C-9AAE-62CF72D55E27}"/>
      </w:docPartPr>
      <w:docPartBody>
        <w:p w:rsidR="00A33E95" w:rsidRDefault="00713FFA">
          <w:pPr>
            <w:pStyle w:val="BD845D551C434EB381C4749EC2DEF72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344C9A6C73D4008B5D7A124413A9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40CAC-47A0-4D75-A333-DE8ACD2C19AE}"/>
      </w:docPartPr>
      <w:docPartBody>
        <w:p w:rsidR="00A33E95" w:rsidRDefault="00713FFA">
          <w:pPr>
            <w:pStyle w:val="A344C9A6C73D4008B5D7A124413A985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E085FB1A3A444C7B324F55D1EF8A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15EA39-8B6D-44F7-B15C-19D1CAC8DD81}"/>
      </w:docPartPr>
      <w:docPartBody>
        <w:p w:rsidR="00A33E95" w:rsidRDefault="00713FFA">
          <w:pPr>
            <w:pStyle w:val="4E085FB1A3A444C7B324F55D1EF8A85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DDC9D767D48459896124D3DABAE5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9E16E-4E4F-42E1-91FE-4E065BC8D69D}"/>
      </w:docPartPr>
      <w:docPartBody>
        <w:p w:rsidR="00A33E95" w:rsidRDefault="00713FFA">
          <w:pPr>
            <w:pStyle w:val="7DDC9D767D48459896124D3DABAE5D8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2F1D2898E2344758D935727E6E07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40627-E3C7-4695-8B7A-F733F6137C1C}"/>
      </w:docPartPr>
      <w:docPartBody>
        <w:p w:rsidR="00A33E95" w:rsidRDefault="00713FFA">
          <w:pPr>
            <w:pStyle w:val="F2F1D2898E2344758D935727E6E074E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939D07FD3E949F3B4B1840791C01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00245-9337-4727-B145-09BE281D4C3E}"/>
      </w:docPartPr>
      <w:docPartBody>
        <w:p w:rsidR="00A33E95" w:rsidRDefault="00713FFA">
          <w:pPr>
            <w:pStyle w:val="3939D07FD3E949F3B4B1840791C01EE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FCF18C9FEB240CB98DDFB47610CC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4D672-3F93-4F81-B1A1-282A78FB62E4}"/>
      </w:docPartPr>
      <w:docPartBody>
        <w:p w:rsidR="00A33E95" w:rsidRDefault="00713FFA">
          <w:pPr>
            <w:pStyle w:val="6FCF18C9FEB240CB98DDFB47610CC4E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A96CF19F8ED447A8465678505BBE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C325F-9371-4F7C-A33A-CF9F818DEBA9}"/>
      </w:docPartPr>
      <w:docPartBody>
        <w:p w:rsidR="00A33E95" w:rsidRDefault="00713FFA">
          <w:pPr>
            <w:pStyle w:val="4A96CF19F8ED447A8465678505BBE33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2271D5ED7E843599B8DDE01841CF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00EE0-D200-4111-AF52-47E46ECC267A}"/>
      </w:docPartPr>
      <w:docPartBody>
        <w:p w:rsidR="00A33E95" w:rsidRDefault="00713FFA">
          <w:pPr>
            <w:pStyle w:val="F2271D5ED7E843599B8DDE01841CFBA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839E017B09A4D95948C6120CC2AD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6A717-3321-43DF-88DF-7A27599BFC21}"/>
      </w:docPartPr>
      <w:docPartBody>
        <w:p w:rsidR="00A33E95" w:rsidRDefault="00713FFA">
          <w:pPr>
            <w:pStyle w:val="1839E017B09A4D95948C6120CC2AD48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958E35F194F4413AC37CE21F0BEE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69945-4664-44DF-B49E-CB669C262ABA}"/>
      </w:docPartPr>
      <w:docPartBody>
        <w:p w:rsidR="00A33E95" w:rsidRDefault="00713FFA">
          <w:pPr>
            <w:pStyle w:val="B958E35F194F4413AC37CE21F0BEEAE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A1718A16D9340079B05C6B8CF81B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9AA38-2462-4ED2-B648-359413DA2696}"/>
      </w:docPartPr>
      <w:docPartBody>
        <w:p w:rsidR="00A33E95" w:rsidRDefault="00713FFA">
          <w:pPr>
            <w:pStyle w:val="DA1718A16D9340079B05C6B8CF81B77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D45F0FCEC3741A8A70556D596696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678E7-4BDB-489A-908F-A195917F5958}"/>
      </w:docPartPr>
      <w:docPartBody>
        <w:p w:rsidR="00A33E95" w:rsidRDefault="00713FFA">
          <w:pPr>
            <w:pStyle w:val="CD45F0FCEC3741A8A70556D59669696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F4305383CD64617AA3E6D3C4111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69097-DA07-44DF-9DC5-522BBCA1AA30}"/>
      </w:docPartPr>
      <w:docPartBody>
        <w:p w:rsidR="00A33E95" w:rsidRDefault="00713FFA">
          <w:pPr>
            <w:pStyle w:val="EF4305383CD64617AA3E6D3C4111513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C6919BB834547BFBEFE959D60340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3035E-2C30-48B8-8507-9DF9046E4866}"/>
      </w:docPartPr>
      <w:docPartBody>
        <w:p w:rsidR="00A33E95" w:rsidRDefault="00713FFA">
          <w:pPr>
            <w:pStyle w:val="DC6919BB834547BFBEFE959D6034053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69C15750E5C4246BCBC008299167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01597-8164-415B-9648-E452A89A99DE}"/>
      </w:docPartPr>
      <w:docPartBody>
        <w:p w:rsidR="00A33E95" w:rsidRDefault="00713FFA">
          <w:pPr>
            <w:pStyle w:val="169C15750E5C4246BCBC00829916760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77B1C25359B47DDB38AEB499A171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35E68-F23A-45D9-B28B-187992308051}"/>
      </w:docPartPr>
      <w:docPartBody>
        <w:p w:rsidR="00A33E95" w:rsidRDefault="00713FFA">
          <w:pPr>
            <w:pStyle w:val="777B1C25359B47DDB38AEB499A171FE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A207C146C3F4ABCADAFB87403923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ECA61-3D60-4FB3-A0F6-61796B6FDB46}"/>
      </w:docPartPr>
      <w:docPartBody>
        <w:p w:rsidR="00A33E95" w:rsidRDefault="00713FFA">
          <w:pPr>
            <w:pStyle w:val="AA207C146C3F4ABCADAFB874039236C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03339F76B3E41A5B0E90685617E3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95FCB-36D9-492A-877E-5BE0B91703B4}"/>
      </w:docPartPr>
      <w:docPartBody>
        <w:p w:rsidR="00A33E95" w:rsidRDefault="00713FFA">
          <w:pPr>
            <w:pStyle w:val="803339F76B3E41A5B0E90685617E31B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DF60EBADA554A6EB184181818A0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A96BE-EC7C-446C-94FC-881F174EEE7E}"/>
      </w:docPartPr>
      <w:docPartBody>
        <w:p w:rsidR="00A33E95" w:rsidRDefault="00713FFA">
          <w:pPr>
            <w:pStyle w:val="CDF60EBADA554A6EB184181818A0FFE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43BA1AC45D549AEBA47E9577B386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1BCBA-63AC-4E73-9B68-0F8E9B4241C5}"/>
      </w:docPartPr>
      <w:docPartBody>
        <w:p w:rsidR="00A33E95" w:rsidRDefault="00713FFA">
          <w:pPr>
            <w:pStyle w:val="F43BA1AC45D549AEBA47E9577B38647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956433590394AF199201BDC628B1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2ADE2-FE7C-414F-8A09-DCB67D776AB7}"/>
      </w:docPartPr>
      <w:docPartBody>
        <w:p w:rsidR="00A33E95" w:rsidRDefault="00713FFA">
          <w:pPr>
            <w:pStyle w:val="7956433590394AF199201BDC628B112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7559E7A1750420C835A1F51E4393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BC15A-6817-496D-A61A-9E50A675641D}"/>
      </w:docPartPr>
      <w:docPartBody>
        <w:p w:rsidR="00A33E95" w:rsidRDefault="00713FFA">
          <w:pPr>
            <w:pStyle w:val="37559E7A1750420C835A1F51E4393A1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FFC54332978478D8354865DC35F2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8BD44-31A0-4369-88CF-3128E8B82F51}"/>
      </w:docPartPr>
      <w:docPartBody>
        <w:p w:rsidR="00A33E95" w:rsidRDefault="00713FFA">
          <w:pPr>
            <w:pStyle w:val="7FFC54332978478D8354865DC35F24E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D258C65EC9C4FB1BB457BD8CB055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B3685-EA52-40E8-89F1-283E2D598140}"/>
      </w:docPartPr>
      <w:docPartBody>
        <w:p w:rsidR="00A33E95" w:rsidRDefault="00713FFA">
          <w:pPr>
            <w:pStyle w:val="1D258C65EC9C4FB1BB457BD8CB0558B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AE2C9EB5BA445A5BFD29778E2B7E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FDED4-9ED7-467F-B57B-608FF37D9380}"/>
      </w:docPartPr>
      <w:docPartBody>
        <w:p w:rsidR="00A33E95" w:rsidRDefault="00713FFA">
          <w:pPr>
            <w:pStyle w:val="EAE2C9EB5BA445A5BFD29778E2B7E7D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1E0F86CE6534F989202C0F398510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EDE29-6349-4FD0-BC2E-47F0CFE726AC}"/>
      </w:docPartPr>
      <w:docPartBody>
        <w:p w:rsidR="00A33E95" w:rsidRDefault="00713FFA">
          <w:pPr>
            <w:pStyle w:val="51E0F86CE6534F989202C0F39851010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0CF5F3BEBA8491296A238B3AA92F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6AFBE-0D87-46ED-8EC7-B1D024924A6A}"/>
      </w:docPartPr>
      <w:docPartBody>
        <w:p w:rsidR="00A33E95" w:rsidRDefault="00713FFA">
          <w:pPr>
            <w:pStyle w:val="60CF5F3BEBA8491296A238B3AA92F07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032C2AD188B46C3A482992A0423E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71836-C8BE-48D2-8FA6-2D475DA6726C}"/>
      </w:docPartPr>
      <w:docPartBody>
        <w:p w:rsidR="00A33E95" w:rsidRDefault="00713FFA">
          <w:pPr>
            <w:pStyle w:val="2032C2AD188B46C3A482992A0423EEB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59C3715E7574E668ADA4793174DB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EC20F-440D-41A9-B4B8-F2FE4C022650}"/>
      </w:docPartPr>
      <w:docPartBody>
        <w:p w:rsidR="00A33E95" w:rsidRDefault="00713FFA">
          <w:pPr>
            <w:pStyle w:val="559C3715E7574E668ADA4793174DBF8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A053EADBE47460EB4256643307A5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E5F9A-6D3C-41B4-98C1-CE08E51A497B}"/>
      </w:docPartPr>
      <w:docPartBody>
        <w:p w:rsidR="00A33E95" w:rsidRDefault="00713FFA">
          <w:pPr>
            <w:pStyle w:val="0A053EADBE47460EB4256643307A58C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79D6C4E08754319B2C67B81DD9F2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70AA2-6C9D-452A-BA67-9941E04B5061}"/>
      </w:docPartPr>
      <w:docPartBody>
        <w:p w:rsidR="00A33E95" w:rsidRDefault="00713FFA">
          <w:pPr>
            <w:pStyle w:val="F79D6C4E08754319B2C67B81DD9F204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846141722964894BE1FE5287BB23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9A2B4-3EE4-4840-A323-E7330B0CFB4E}"/>
      </w:docPartPr>
      <w:docPartBody>
        <w:p w:rsidR="00A33E95" w:rsidRDefault="00713FFA">
          <w:pPr>
            <w:pStyle w:val="9846141722964894BE1FE5287BB2388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5CD9B5BBE7B4605A40F0111C72C5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9EE57-1DE6-4878-AAE4-2B215C4C510C}"/>
      </w:docPartPr>
      <w:docPartBody>
        <w:p w:rsidR="00A33E95" w:rsidRDefault="00713FFA">
          <w:pPr>
            <w:pStyle w:val="45CD9B5BBE7B4605A40F0111C72C5D5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333C102AA384DA0A32593F527892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B97D9-F73D-43F2-8182-0AF3A354C435}"/>
      </w:docPartPr>
      <w:docPartBody>
        <w:p w:rsidR="00A33E95" w:rsidRDefault="00713FFA">
          <w:pPr>
            <w:pStyle w:val="3333C102AA384DA0A32593F527892CB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B511EEA169A4233AABBD7A295F88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78C4-98ED-40E5-AD47-DB19B0D3957E}"/>
      </w:docPartPr>
      <w:docPartBody>
        <w:p w:rsidR="00A33E95" w:rsidRDefault="00713FFA">
          <w:pPr>
            <w:pStyle w:val="DB511EEA169A4233AABBD7A295F8858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E9E5DEA8F384997BFB08DCC991A6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33788-B4E1-4787-804C-72A1001F5E20}"/>
      </w:docPartPr>
      <w:docPartBody>
        <w:p w:rsidR="00A33E95" w:rsidRDefault="00713FFA">
          <w:pPr>
            <w:pStyle w:val="3E9E5DEA8F384997BFB08DCC991A671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032BEF0AF39465E99208FF702570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B1F4F-809B-4AFD-AEE4-006C5BBC067F}"/>
      </w:docPartPr>
      <w:docPartBody>
        <w:p w:rsidR="00A33E95" w:rsidRDefault="00713FFA">
          <w:pPr>
            <w:pStyle w:val="A032BEF0AF39465E99208FF702570A5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56070598C1A4B35BB9F40F116BE7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0BC6C-8005-49C5-A45F-301611ACD466}"/>
      </w:docPartPr>
      <w:docPartBody>
        <w:p w:rsidR="00A33E95" w:rsidRDefault="00713FFA">
          <w:pPr>
            <w:pStyle w:val="356070598C1A4B35BB9F40F116BE72F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0C12C44A7CB4D0796ACDF38DD0BC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A97B8-14CE-4C57-8DF3-FB69AA021639}"/>
      </w:docPartPr>
      <w:docPartBody>
        <w:p w:rsidR="00A33E95" w:rsidRDefault="00713FFA">
          <w:pPr>
            <w:pStyle w:val="50C12C44A7CB4D0796ACDF38DD0BCFF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84EEB774EF142EC954065C3EC098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44303-766E-45BF-8C65-97E19534F9B0}"/>
      </w:docPartPr>
      <w:docPartBody>
        <w:p w:rsidR="00A33E95" w:rsidRDefault="00713FFA">
          <w:pPr>
            <w:pStyle w:val="F84EEB774EF142EC954065C3EC098AC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501D07E82074235A807573BF645A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439C5-A298-4F0B-97B3-001DFF655B78}"/>
      </w:docPartPr>
      <w:docPartBody>
        <w:p w:rsidR="00A33E95" w:rsidRDefault="00713FFA">
          <w:pPr>
            <w:pStyle w:val="9501D07E82074235A807573BF645AB0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B8FE822D29642208396F5D16DB6C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8F2AE-8B60-4961-989B-813151B3FD52}"/>
      </w:docPartPr>
      <w:docPartBody>
        <w:p w:rsidR="00A33E95" w:rsidRDefault="00713FFA">
          <w:pPr>
            <w:pStyle w:val="DB8FE822D29642208396F5D16DB6C1B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C48096A158B4D1CB82CB27A00A8D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57923-C9FC-4F2D-80F2-8BF6AF213AD9}"/>
      </w:docPartPr>
      <w:docPartBody>
        <w:p w:rsidR="00A33E95" w:rsidRDefault="00713FFA">
          <w:pPr>
            <w:pStyle w:val="9C48096A158B4D1CB82CB27A00A8D2E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64AD7ABBE864C7AA5330CF7AAD6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F0CAB-54C6-4ACE-ADC2-D648ECFF303B}"/>
      </w:docPartPr>
      <w:docPartBody>
        <w:p w:rsidR="00A33E95" w:rsidRDefault="00713FFA">
          <w:pPr>
            <w:pStyle w:val="D64AD7ABBE864C7AA5330CF7AAD69F9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DE2B5DFDCCD46A785E961860B118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21A6B-A5B7-4DBA-8181-23CC48C51877}"/>
      </w:docPartPr>
      <w:docPartBody>
        <w:p w:rsidR="00A33E95" w:rsidRDefault="00713FFA">
          <w:pPr>
            <w:pStyle w:val="1DE2B5DFDCCD46A785E961860B118B3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9A7DE8896324E8EB0DBAAAACFC73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90959-5CB3-4A89-87DA-A1F21A7F52A5}"/>
      </w:docPartPr>
      <w:docPartBody>
        <w:p w:rsidR="00A33E95" w:rsidRDefault="00713FFA">
          <w:pPr>
            <w:pStyle w:val="89A7DE8896324E8EB0DBAAAACFC73A5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77B7E263E6E4488BE726A060DE04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15E53-69D6-4467-8674-AB9C11D22AEA}"/>
      </w:docPartPr>
      <w:docPartBody>
        <w:p w:rsidR="00A33E95" w:rsidRDefault="00713FFA">
          <w:pPr>
            <w:pStyle w:val="577B7E263E6E4488BE726A060DE043C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56788D4C57B4327AAFB4026DEA44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6733-5BE9-473A-AFEB-27F568011A99}"/>
      </w:docPartPr>
      <w:docPartBody>
        <w:p w:rsidR="00A33E95" w:rsidRDefault="00713FFA">
          <w:pPr>
            <w:pStyle w:val="056788D4C57B4327AAFB4026DEA4464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920EFDF5B064BCDB7464D542D98D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44BF-00C4-445F-9186-11269BBCA599}"/>
      </w:docPartPr>
      <w:docPartBody>
        <w:p w:rsidR="00A33E95" w:rsidRDefault="00713FFA">
          <w:pPr>
            <w:pStyle w:val="D920EFDF5B064BCDB7464D542D98DF3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385C14AF96F4E7FBBCFC4E1B8186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B87E1-C097-415D-BA46-7B516DEF836F}"/>
      </w:docPartPr>
      <w:docPartBody>
        <w:p w:rsidR="00A33E95" w:rsidRDefault="00713FFA">
          <w:pPr>
            <w:pStyle w:val="D385C14AF96F4E7FBBCFC4E1B81867A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5D13684930E4830968678C90965E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D9138-A4C2-410A-8FCC-3002415E82F1}"/>
      </w:docPartPr>
      <w:docPartBody>
        <w:p w:rsidR="00A33E95" w:rsidRDefault="00713FFA">
          <w:pPr>
            <w:pStyle w:val="B5D13684930E4830968678C90965EB6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62C77D1A1C04E22A64402CA7C591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81319-60F3-4EDB-95E2-90DB188F1BAE}"/>
      </w:docPartPr>
      <w:docPartBody>
        <w:p w:rsidR="00A33E95" w:rsidRDefault="00713FFA">
          <w:pPr>
            <w:pStyle w:val="F62C77D1A1C04E22A64402CA7C5913C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A3A6BB7CBD342B08BC14E0BE141C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30B40-DDC1-4C6E-92FE-B7DB2E00965D}"/>
      </w:docPartPr>
      <w:docPartBody>
        <w:p w:rsidR="00A33E95" w:rsidRDefault="00713FFA">
          <w:pPr>
            <w:pStyle w:val="9A3A6BB7CBD342B08BC14E0BE141CF8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7BB2D0010CD4F8F84451DA3A097A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26C92-9159-418A-8193-A282FDEAF49C}"/>
      </w:docPartPr>
      <w:docPartBody>
        <w:p w:rsidR="00A33E95" w:rsidRDefault="00713FFA">
          <w:pPr>
            <w:pStyle w:val="D7BB2D0010CD4F8F84451DA3A097A39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9AA481454024BF7B4499ED324AC1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85222-0697-448C-A55D-789EB6BCB493}"/>
      </w:docPartPr>
      <w:docPartBody>
        <w:p w:rsidR="00A33E95" w:rsidRDefault="00713FFA">
          <w:pPr>
            <w:pStyle w:val="A9AA481454024BF7B4499ED324AC156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E9A5A76E3324EE5A5C3B1EB3D29F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A59E9-CE93-4E4F-84D2-B9A523C81813}"/>
      </w:docPartPr>
      <w:docPartBody>
        <w:p w:rsidR="00A33E95" w:rsidRDefault="00713FFA">
          <w:pPr>
            <w:pStyle w:val="BE9A5A76E3324EE5A5C3B1EB3D29FD6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AD043C3C6694DA181920F5A31DBB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0297C-7D09-4F86-91D8-07FAFF1F0A03}"/>
      </w:docPartPr>
      <w:docPartBody>
        <w:p w:rsidR="00A33E95" w:rsidRDefault="00713FFA">
          <w:pPr>
            <w:pStyle w:val="BAD043C3C6694DA181920F5A31DBB20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2F4995BDFB542CF8823AF15A203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4EFCF-B49D-4A23-8251-63B8F7AAF995}"/>
      </w:docPartPr>
      <w:docPartBody>
        <w:p w:rsidR="00A33E95" w:rsidRDefault="00713FFA">
          <w:pPr>
            <w:pStyle w:val="42F4995BDFB542CF8823AF15A203EB0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5904D8AAAA4426CB5BDF4962294F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1364B-BDDF-43BD-A36E-60BFD7464853}"/>
      </w:docPartPr>
      <w:docPartBody>
        <w:p w:rsidR="00A33E95" w:rsidRDefault="00713FFA">
          <w:pPr>
            <w:pStyle w:val="D5904D8AAAA4426CB5BDF4962294F91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BF0EE33440B4EBD9C2E74E4FBEF1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D15FE-1960-4735-9AFD-1791E6A2BBE5}"/>
      </w:docPartPr>
      <w:docPartBody>
        <w:p w:rsidR="00A33E95" w:rsidRDefault="00713FFA">
          <w:pPr>
            <w:pStyle w:val="DBF0EE33440B4EBD9C2E74E4FBEF1BB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DCC8923CD3E4D83A3164BAE14092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38949-C1D2-4AA8-8FC2-8B638A9DC3EA}"/>
      </w:docPartPr>
      <w:docPartBody>
        <w:p w:rsidR="00A33E95" w:rsidRDefault="00713FFA">
          <w:pPr>
            <w:pStyle w:val="9DCC8923CD3E4D83A3164BAE1409295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7AF829365454394941E79F44AE79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67113-1B07-4A9C-9099-26D5A3F93C19}"/>
      </w:docPartPr>
      <w:docPartBody>
        <w:p w:rsidR="00A33E95" w:rsidRDefault="00713FFA">
          <w:pPr>
            <w:pStyle w:val="37AF829365454394941E79F44AE7982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C7E7BF97D6B4416AA8B26F4E3063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EAA6F-854F-4F53-BF24-4A45F781B90E}"/>
      </w:docPartPr>
      <w:docPartBody>
        <w:p w:rsidR="00A33E95" w:rsidRDefault="00713FFA">
          <w:pPr>
            <w:pStyle w:val="AC7E7BF97D6B4416AA8B26F4E3063D4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CF6AC85E15B4BF285EA9B9959BED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8DA33-24EB-4525-8D32-4F0AECF5F5C1}"/>
      </w:docPartPr>
      <w:docPartBody>
        <w:p w:rsidR="00A33E95" w:rsidRDefault="00713FFA">
          <w:pPr>
            <w:pStyle w:val="ECF6AC85E15B4BF285EA9B9959BED10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AD668218F4A4E80A6E0D66919691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ACE3E-296B-40EE-9339-BFE6BBCCE095}"/>
      </w:docPartPr>
      <w:docPartBody>
        <w:p w:rsidR="00A33E95" w:rsidRDefault="00713FFA">
          <w:pPr>
            <w:pStyle w:val="4AD668218F4A4E80A6E0D669196911A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E8CA2EF8B4948098EB64525E7263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50A37-3A10-49A2-82ED-E08E455367F0}"/>
      </w:docPartPr>
      <w:docPartBody>
        <w:p w:rsidR="00A33E95" w:rsidRDefault="00713FFA">
          <w:pPr>
            <w:pStyle w:val="BE8CA2EF8B4948098EB64525E72638B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90C7E4B83FA435190EA501438D1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79706-512A-4036-8311-EC4AE354260F}"/>
      </w:docPartPr>
      <w:docPartBody>
        <w:p w:rsidR="00A33E95" w:rsidRDefault="00713FFA">
          <w:pPr>
            <w:pStyle w:val="A90C7E4B83FA435190EA501438D13CF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F74CEA2012A48539B7ACD6A5B8CF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280E9-BB3D-4DF5-B37A-FEC88109216F}"/>
      </w:docPartPr>
      <w:docPartBody>
        <w:p w:rsidR="00A33E95" w:rsidRDefault="00713FFA">
          <w:pPr>
            <w:pStyle w:val="DF74CEA2012A48539B7ACD6A5B8CF50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70E416D5F8B4F088A35E51D5FAAD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22AEF-A66E-4935-905D-49AEBD3CC8F6}"/>
      </w:docPartPr>
      <w:docPartBody>
        <w:p w:rsidR="00A33E95" w:rsidRDefault="00713FFA">
          <w:pPr>
            <w:pStyle w:val="B70E416D5F8B4F088A35E51D5FAADA1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C2BFBE235BD4D6C93976AA1C2ABB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A7389-9C90-47DB-B5F9-868E2D5368DF}"/>
      </w:docPartPr>
      <w:docPartBody>
        <w:p w:rsidR="00A33E95" w:rsidRDefault="00713FFA">
          <w:pPr>
            <w:pStyle w:val="EC2BFBE235BD4D6C93976AA1C2ABBD0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3A1E0650D614AEBBFEC8D0C0A932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09E06-909D-481B-9E34-4248E8346470}"/>
      </w:docPartPr>
      <w:docPartBody>
        <w:p w:rsidR="00A33E95" w:rsidRDefault="00713FFA">
          <w:pPr>
            <w:pStyle w:val="43A1E0650D614AEBBFEC8D0C0A932AF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C0CDC896D704364BBE083BE91DDE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11740-5CA2-4F4D-A409-1B5254FBDADE}"/>
      </w:docPartPr>
      <w:docPartBody>
        <w:p w:rsidR="00A33E95" w:rsidRDefault="00713FFA">
          <w:pPr>
            <w:pStyle w:val="CC0CDC896D704364BBE083BE91DDE34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40FEE62AD8F41369D0B5846B0A9A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6C799-8E67-4686-BBD6-909FE7F04CD2}"/>
      </w:docPartPr>
      <w:docPartBody>
        <w:p w:rsidR="00A33E95" w:rsidRDefault="00713FFA">
          <w:pPr>
            <w:pStyle w:val="040FEE62AD8F41369D0B5846B0A9ACD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9E31812EC4E4F37BF7E459B3F100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9D807-59BE-4D28-A658-2E427D98D566}"/>
      </w:docPartPr>
      <w:docPartBody>
        <w:p w:rsidR="00A33E95" w:rsidRDefault="00713FFA">
          <w:pPr>
            <w:pStyle w:val="D9E31812EC4E4F37BF7E459B3F100E0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94A949BE74247E280A0722EE277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6C5F5-C335-4007-96A6-C9D3DB649121}"/>
      </w:docPartPr>
      <w:docPartBody>
        <w:p w:rsidR="00A33E95" w:rsidRDefault="00713FFA">
          <w:pPr>
            <w:pStyle w:val="194A949BE74247E280A0722EE277C5E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4EA58B28AAA467A85BDEA37A1337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11C65-1EE4-4C65-960C-BAF518A2CE7D}"/>
      </w:docPartPr>
      <w:docPartBody>
        <w:p w:rsidR="00A33E95" w:rsidRDefault="00713FFA">
          <w:pPr>
            <w:pStyle w:val="24EA58B28AAA467A85BDEA37A1337BB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9D447FEBF70434B8073C5096B123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EEC29-D0A0-47F8-9E7A-A78F1646809E}"/>
      </w:docPartPr>
      <w:docPartBody>
        <w:p w:rsidR="00A33E95" w:rsidRDefault="00713FFA">
          <w:pPr>
            <w:pStyle w:val="89D447FEBF70434B8073C5096B123BA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7F0AA0599FE4003AFFC8D3F3D56D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593D0-F40D-42C8-AA66-2DE4CB22EE0E}"/>
      </w:docPartPr>
      <w:docPartBody>
        <w:p w:rsidR="00A33E95" w:rsidRDefault="00713FFA">
          <w:pPr>
            <w:pStyle w:val="17F0AA0599FE4003AFFC8D3F3D56DAC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38493FA18374AE9B6A2FA12AEACF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3B081-59FD-4E07-B9B7-045359F56A91}"/>
      </w:docPartPr>
      <w:docPartBody>
        <w:p w:rsidR="00A33E95" w:rsidRDefault="00713FFA">
          <w:pPr>
            <w:pStyle w:val="E38493FA18374AE9B6A2FA12AEACF3C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4C9624E6E7442428EBEDCB9B756B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A0F0E-8144-43DD-8088-7B35C2E4A39D}"/>
      </w:docPartPr>
      <w:docPartBody>
        <w:p w:rsidR="00A33E95" w:rsidRDefault="00713FFA">
          <w:pPr>
            <w:pStyle w:val="C4C9624E6E7442428EBEDCB9B756B02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D34498A000549AD8FC0632970AC0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082DB-838D-4F57-9EEF-059344F99800}"/>
      </w:docPartPr>
      <w:docPartBody>
        <w:p w:rsidR="00A33E95" w:rsidRDefault="00713FFA">
          <w:pPr>
            <w:pStyle w:val="BD34498A000549AD8FC0632970AC062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3D11C742B5E4B86BA1E7E98E7B65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69EC5-7F40-45FF-9822-4E89BF0E3DE3}"/>
      </w:docPartPr>
      <w:docPartBody>
        <w:p w:rsidR="00A33E95" w:rsidRDefault="00713FFA">
          <w:pPr>
            <w:pStyle w:val="13D11C742B5E4B86BA1E7E98E7B6504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ABC5735FEF245038A026841FA9D7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4A866-CA6B-4BFA-82A7-C8334D14F310}"/>
      </w:docPartPr>
      <w:docPartBody>
        <w:p w:rsidR="00A33E95" w:rsidRDefault="00713FFA">
          <w:pPr>
            <w:pStyle w:val="4ABC5735FEF245038A026841FA9D7CC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BDB3C8A1E9642578EC77C523F242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66709-AAE4-49C2-808D-71EAFE98DBEA}"/>
      </w:docPartPr>
      <w:docPartBody>
        <w:p w:rsidR="00A33E95" w:rsidRDefault="00713FFA">
          <w:pPr>
            <w:pStyle w:val="7BDB3C8A1E9642578EC77C523F242F0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6C701B2C6D745D294312EC7FEEAC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6CD40-E9B4-49E3-ABA2-E12E44713338}"/>
      </w:docPartPr>
      <w:docPartBody>
        <w:p w:rsidR="00A33E95" w:rsidRDefault="00713FFA">
          <w:pPr>
            <w:pStyle w:val="66C701B2C6D745D294312EC7FEEAC89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03D6848C7E347C7B847CF01A9979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28EC-84E1-41F1-8800-70C0DACD79C4}"/>
      </w:docPartPr>
      <w:docPartBody>
        <w:p w:rsidR="00A33E95" w:rsidRDefault="00713FFA">
          <w:pPr>
            <w:pStyle w:val="503D6848C7E347C7B847CF01A99797E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EB23F9B3C0647FBBE1080767552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65A6E-6DC7-4F79-81A0-DDAE7E2B6A43}"/>
      </w:docPartPr>
      <w:docPartBody>
        <w:p w:rsidR="00A33E95" w:rsidRDefault="00713FFA">
          <w:pPr>
            <w:pStyle w:val="5EB23F9B3C0647FBBE1080767552D3D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D08422F2FEC4CABB31E3D0FC458F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5CF87-E4A9-4C81-ABD7-8C3AB643FAEA}"/>
      </w:docPartPr>
      <w:docPartBody>
        <w:p w:rsidR="00A33E95" w:rsidRDefault="00713FFA">
          <w:pPr>
            <w:pStyle w:val="3D08422F2FEC4CABB31E3D0FC458FD9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8EBDE1565C54BB79C5071FFDA42F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D9C13-26CA-4DAB-854F-EE8178C83C8E}"/>
      </w:docPartPr>
      <w:docPartBody>
        <w:p w:rsidR="00A33E95" w:rsidRDefault="00713FFA">
          <w:pPr>
            <w:pStyle w:val="E8EBDE1565C54BB79C5071FFDA42F98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76DE437CFF040F7B0E6DFE3712E5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7FDAB-43F4-4EE2-816F-00EA595C9151}"/>
      </w:docPartPr>
      <w:docPartBody>
        <w:p w:rsidR="00A33E95" w:rsidRDefault="00713FFA">
          <w:pPr>
            <w:pStyle w:val="E76DE437CFF040F7B0E6DFE3712E523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C71D7699C64425284C4DB86BEAA3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07BC1-CF8F-4C56-9501-73E0ED56675F}"/>
      </w:docPartPr>
      <w:docPartBody>
        <w:p w:rsidR="00A33E95" w:rsidRDefault="00713FFA">
          <w:pPr>
            <w:pStyle w:val="6C71D7699C64425284C4DB86BEAA36E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52E8B5E6D064900870F34E9416BE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D15E9-7E87-4070-AEAD-C63FC3555DE8}"/>
      </w:docPartPr>
      <w:docPartBody>
        <w:p w:rsidR="00A33E95" w:rsidRDefault="00713FFA">
          <w:pPr>
            <w:pStyle w:val="052E8B5E6D064900870F34E9416BE79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434A6D43B58476998DB80635494B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20833-75C7-484F-BA61-AFF4EAB53015}"/>
      </w:docPartPr>
      <w:docPartBody>
        <w:p w:rsidR="00A33E95" w:rsidRDefault="00713FFA">
          <w:pPr>
            <w:pStyle w:val="1434A6D43B58476998DB80635494B2F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BBBD6AFBCB84D98ADE383334ED2E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E1D75-ADFE-4DF8-ACDC-C0E8DAC94291}"/>
      </w:docPartPr>
      <w:docPartBody>
        <w:p w:rsidR="00A33E95" w:rsidRDefault="00713FFA">
          <w:pPr>
            <w:pStyle w:val="6BBBD6AFBCB84D98ADE383334ED2EA1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5A4F4F7A5A24985AD5B6CB99B483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FA361-74AE-491E-B304-A6185ECF5254}"/>
      </w:docPartPr>
      <w:docPartBody>
        <w:p w:rsidR="00A33E95" w:rsidRDefault="00713FFA">
          <w:pPr>
            <w:pStyle w:val="95A4F4F7A5A24985AD5B6CB99B48300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04B33C3DAED472898D1DBF40B8F4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2D921-138C-4EFC-BE14-0F316629D953}"/>
      </w:docPartPr>
      <w:docPartBody>
        <w:p w:rsidR="00A33E95" w:rsidRDefault="00713FFA">
          <w:pPr>
            <w:pStyle w:val="A04B33C3DAED472898D1DBF40B8F471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4AE4B679700498FBFB180A967F48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685BA-FFC3-46BE-A983-A1D411BE868C}"/>
      </w:docPartPr>
      <w:docPartBody>
        <w:p w:rsidR="00A33E95" w:rsidRDefault="00713FFA">
          <w:pPr>
            <w:pStyle w:val="44AE4B679700498FBFB180A967F488B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DCB63F63AEB48C9B455DCD6A0D46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1C30E-D97D-4DA1-9201-E74B57C5B04F}"/>
      </w:docPartPr>
      <w:docPartBody>
        <w:p w:rsidR="00A33E95" w:rsidRDefault="00713FFA">
          <w:pPr>
            <w:pStyle w:val="CDCB63F63AEB48C9B455DCD6A0D46EF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92A36A554854B85B824F4061CC4F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44559-C2EE-4674-BA8C-DDEE1EC30CE1}"/>
      </w:docPartPr>
      <w:docPartBody>
        <w:p w:rsidR="00A33E95" w:rsidRDefault="00713FFA">
          <w:pPr>
            <w:pStyle w:val="B92A36A554854B85B824F4061CC4FAD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7184D53DBEC4214BA8C965B70B5E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6042D-6B6C-405E-88C8-B99195DF08FB}"/>
      </w:docPartPr>
      <w:docPartBody>
        <w:p w:rsidR="00A33E95" w:rsidRDefault="00713FFA">
          <w:pPr>
            <w:pStyle w:val="F7184D53DBEC4214BA8C965B70B5E6C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84B08BC69EF4651B97C6D3F6C8D3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04202-A318-4CFF-9B8D-02FBAEAEFDE1}"/>
      </w:docPartPr>
      <w:docPartBody>
        <w:p w:rsidR="00A33E95" w:rsidRDefault="00713FFA">
          <w:pPr>
            <w:pStyle w:val="084B08BC69EF4651B97C6D3F6C8D312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74465DEEFD645E38D5DCAD0F23C6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51A13-889D-48F0-A497-7672F2FC6D1E}"/>
      </w:docPartPr>
      <w:docPartBody>
        <w:p w:rsidR="00A33E95" w:rsidRDefault="00713FFA">
          <w:pPr>
            <w:pStyle w:val="874465DEEFD645E38D5DCAD0F23C640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42CF673270847F9A330E12B5F909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F5A09-A3B8-495C-886C-E8C502A98F77}"/>
      </w:docPartPr>
      <w:docPartBody>
        <w:p w:rsidR="00A33E95" w:rsidRDefault="00713FFA">
          <w:pPr>
            <w:pStyle w:val="C42CF673270847F9A330E12B5F9095F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A6EDBB6684C42A0A77DFC92ED408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1EC3F-FF56-4011-8048-3F43FE43ED41}"/>
      </w:docPartPr>
      <w:docPartBody>
        <w:p w:rsidR="00A33E95" w:rsidRDefault="00713FFA">
          <w:pPr>
            <w:pStyle w:val="3A6EDBB6684C42A0A77DFC92ED40827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B36F9E4EAF140FD9CEDEC9906530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1D9D3-744F-4DF9-9C20-0C8E5A204F70}"/>
      </w:docPartPr>
      <w:docPartBody>
        <w:p w:rsidR="00A33E95" w:rsidRDefault="00713FFA">
          <w:pPr>
            <w:pStyle w:val="7B36F9E4EAF140FD9CEDEC990653050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F66679BA8CE461B8F8273B55CADA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C7826-F522-463D-9878-B957769A1241}"/>
      </w:docPartPr>
      <w:docPartBody>
        <w:p w:rsidR="00A33E95" w:rsidRDefault="00713FFA">
          <w:pPr>
            <w:pStyle w:val="DF66679BA8CE461B8F8273B55CADAC2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23ED1DFB9D7461FB9B732BF13A75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4C349-74F2-43EA-B65E-D0CF5EE4CBCE}"/>
      </w:docPartPr>
      <w:docPartBody>
        <w:p w:rsidR="00A33E95" w:rsidRDefault="00713FFA">
          <w:pPr>
            <w:pStyle w:val="223ED1DFB9D7461FB9B732BF13A75C3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FCF8C6F51A54C798B86894ADA712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1C0EA-B2B3-46B6-AA0B-E7C7C44ECDDE}"/>
      </w:docPartPr>
      <w:docPartBody>
        <w:p w:rsidR="00A33E95" w:rsidRDefault="00713FFA">
          <w:pPr>
            <w:pStyle w:val="AFCF8C6F51A54C798B86894ADA712C9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8DAF81AB0914BCCA46E9510FBEA4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8A20A-FA6A-4BBA-9EAE-2C967449D14B}"/>
      </w:docPartPr>
      <w:docPartBody>
        <w:p w:rsidR="00A33E95" w:rsidRDefault="00713FFA">
          <w:pPr>
            <w:pStyle w:val="C8DAF81AB0914BCCA46E9510FBEA4F1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CEE0BE7B7714676867BAA36176CA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0C828-A1A8-48BE-AEFC-665E4F6F7D59}"/>
      </w:docPartPr>
      <w:docPartBody>
        <w:p w:rsidR="00A33E95" w:rsidRDefault="00713FFA">
          <w:pPr>
            <w:pStyle w:val="DCEE0BE7B7714676867BAA36176CA36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EC33E5F308B4359A07BD6362E5AD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CC8C1-3D59-4E8F-AAEF-291625061D55}"/>
      </w:docPartPr>
      <w:docPartBody>
        <w:p w:rsidR="00A33E95" w:rsidRDefault="00713FFA">
          <w:pPr>
            <w:pStyle w:val="3EC33E5F308B4359A07BD6362E5AD0A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6DAF5BBD95C4EAC9C9DAC5A00BA0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1851-3784-4040-B423-4D733CA07FD2}"/>
      </w:docPartPr>
      <w:docPartBody>
        <w:p w:rsidR="00A33E95" w:rsidRDefault="00713FFA">
          <w:pPr>
            <w:pStyle w:val="E6DAF5BBD95C4EAC9C9DAC5A00BA08A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7B02B547EDB4D9C8549C855B40F5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4CD22-F8E7-4BD0-903F-7A1E2A28A61C}"/>
      </w:docPartPr>
      <w:docPartBody>
        <w:p w:rsidR="00A33E95" w:rsidRDefault="00713FFA">
          <w:pPr>
            <w:pStyle w:val="77B02B547EDB4D9C8549C855B40F5FE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6E7D02B9E0A4CA6B81072053829B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F2BCC-09D0-4F94-8B21-67EFAA1AFAB3}"/>
      </w:docPartPr>
      <w:docPartBody>
        <w:p w:rsidR="00A33E95" w:rsidRDefault="00713FFA">
          <w:pPr>
            <w:pStyle w:val="B6E7D02B9E0A4CA6B81072053829BCC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E9DDBE23E25480E8E623795E0371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69D1-4D3B-43B7-A7A7-4F80E5518641}"/>
      </w:docPartPr>
      <w:docPartBody>
        <w:p w:rsidR="00A33E95" w:rsidRDefault="00713FFA">
          <w:pPr>
            <w:pStyle w:val="1E9DDBE23E25480E8E623795E0371D8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197862715254B6F94785B75F8241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12993-634C-4BF4-B2EA-DC949CA5FDD8}"/>
      </w:docPartPr>
      <w:docPartBody>
        <w:p w:rsidR="00A33E95" w:rsidRDefault="00713FFA">
          <w:pPr>
            <w:pStyle w:val="2197862715254B6F94785B75F824117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6623CAE53CB4361BF79FE8860215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1114-76F2-4063-A3A5-7FE831A701B8}"/>
      </w:docPartPr>
      <w:docPartBody>
        <w:p w:rsidR="00A33E95" w:rsidRDefault="00713FFA">
          <w:pPr>
            <w:pStyle w:val="C6623CAE53CB4361BF79FE88602150D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75E9A334A5C4A1AAD3C088C6CCD0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DAF05-BF3A-4758-B993-C249F2C429B9}"/>
      </w:docPartPr>
      <w:docPartBody>
        <w:p w:rsidR="00A33E95" w:rsidRDefault="00713FFA">
          <w:pPr>
            <w:pStyle w:val="A75E9A334A5C4A1AAD3C088C6CCD05B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46F79C26DDA44D298EB0686D8D2C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6E454-EE43-472E-9BF8-00BC51334000}"/>
      </w:docPartPr>
      <w:docPartBody>
        <w:p w:rsidR="00A33E95" w:rsidRDefault="00713FFA">
          <w:pPr>
            <w:pStyle w:val="F46F79C26DDA44D298EB0686D8D2CAE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DD6EA1C7585455ABFE46C3367E3F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2E008-632D-46CD-81B5-2DD42D9348AC}"/>
      </w:docPartPr>
      <w:docPartBody>
        <w:p w:rsidR="00A33E95" w:rsidRDefault="00713FFA">
          <w:pPr>
            <w:pStyle w:val="7DD6EA1C7585455ABFE46C3367E3FB3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3E5BF2D43904C8485858C723720F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047C2-AB8A-4F18-99E2-24CA4292783B}"/>
      </w:docPartPr>
      <w:docPartBody>
        <w:p w:rsidR="00A33E95" w:rsidRDefault="00713FFA">
          <w:pPr>
            <w:pStyle w:val="C3E5BF2D43904C8485858C723720F96B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66BF60214C54CE3B566797D7AE71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5CB4E-37EE-45BE-90A0-AC7FE9D20257}"/>
      </w:docPartPr>
      <w:docPartBody>
        <w:p w:rsidR="00A33E95" w:rsidRDefault="00713FFA">
          <w:pPr>
            <w:pStyle w:val="F66BF60214C54CE3B566797D7AE71F2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B59380DE9BD4DA688756BB8E3BEA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C045F-B99E-4DA1-8E5C-7D622D8BE44A}"/>
      </w:docPartPr>
      <w:docPartBody>
        <w:p w:rsidR="00A33E95" w:rsidRDefault="00713FFA">
          <w:pPr>
            <w:pStyle w:val="AB59380DE9BD4DA688756BB8E3BEAE9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64E1510DFE6417DA8229361BAA55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90FB0-7BF7-4EEE-AF2B-829591EF9421}"/>
      </w:docPartPr>
      <w:docPartBody>
        <w:p w:rsidR="00A33E95" w:rsidRDefault="00713FFA">
          <w:pPr>
            <w:pStyle w:val="964E1510DFE6417DA8229361BAA55B6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2FB36AE0D914A7B95AEEB66EC34D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786A4-6968-410A-BF75-48CC5C07C87D}"/>
      </w:docPartPr>
      <w:docPartBody>
        <w:p w:rsidR="00A33E95" w:rsidRDefault="00713FFA">
          <w:pPr>
            <w:pStyle w:val="F2FB36AE0D914A7B95AEEB66EC34DD3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36C8A7650704A638B4707B1DBEAB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06F7B-6422-4656-A2DA-6B92750C6CF4}"/>
      </w:docPartPr>
      <w:docPartBody>
        <w:p w:rsidR="00A33E95" w:rsidRDefault="00713FFA">
          <w:pPr>
            <w:pStyle w:val="236C8A7650704A638B4707B1DBEABDB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098EE75519944AC84D231B916C5B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8A3AC-E920-442B-A489-277028D8F2C3}"/>
      </w:docPartPr>
      <w:docPartBody>
        <w:p w:rsidR="00A33E95" w:rsidRDefault="00713FFA">
          <w:pPr>
            <w:pStyle w:val="2098EE75519944AC84D231B916C5B49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287D0E8B96D468CB0C296DE72F4D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9A173-285E-430F-8DD3-66C8800063AD}"/>
      </w:docPartPr>
      <w:docPartBody>
        <w:p w:rsidR="00A33E95" w:rsidRDefault="00713FFA">
          <w:pPr>
            <w:pStyle w:val="E287D0E8B96D468CB0C296DE72F4DC6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BABBE8B34514A33B8CE23932C549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02590-E3D1-47B0-A016-E2BB8003FA50}"/>
      </w:docPartPr>
      <w:docPartBody>
        <w:p w:rsidR="00A33E95" w:rsidRDefault="00713FFA">
          <w:pPr>
            <w:pStyle w:val="4BABBE8B34514A33B8CE23932C549FF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255C88A65D6491884C2CD46F7B8C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DC131-96C3-4C5F-A7E8-7803B4EEAAEA}"/>
      </w:docPartPr>
      <w:docPartBody>
        <w:p w:rsidR="00A33E95" w:rsidRDefault="00713FFA">
          <w:pPr>
            <w:pStyle w:val="9255C88A65D6491884C2CD46F7B8C36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6794BFD01D54DABA9D67E6A3781C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C2EE0-AEF7-44A5-A444-389B2A09382F}"/>
      </w:docPartPr>
      <w:docPartBody>
        <w:p w:rsidR="00A33E95" w:rsidRDefault="00713FFA">
          <w:pPr>
            <w:pStyle w:val="E6794BFD01D54DABA9D67E6A3781CB8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BB65376CD5247349FCF96F21C33F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71D77-A1A5-4D7B-AC5D-B54F522C9133}"/>
      </w:docPartPr>
      <w:docPartBody>
        <w:p w:rsidR="00A33E95" w:rsidRDefault="00713FFA">
          <w:pPr>
            <w:pStyle w:val="3BB65376CD5247349FCF96F21C33FE3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FEF819039B44AB880081B1CF033F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CB86D-4722-40BA-80E5-21230EF4D4E3}"/>
      </w:docPartPr>
      <w:docPartBody>
        <w:p w:rsidR="00A33E95" w:rsidRDefault="00713FFA">
          <w:pPr>
            <w:pStyle w:val="EFEF819039B44AB880081B1CF033F3B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60790203A94476DB1254F74BB9C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0A09-ACA7-4E9D-BB3B-6F2E22065CF2}"/>
      </w:docPartPr>
      <w:docPartBody>
        <w:p w:rsidR="00A33E95" w:rsidRDefault="00713FFA">
          <w:pPr>
            <w:pStyle w:val="A60790203A94476DB1254F74BB9C81E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526D68CFC124D8995517F0445BBC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5F9AD-1A34-4A26-912F-0A67A152F795}"/>
      </w:docPartPr>
      <w:docPartBody>
        <w:p w:rsidR="00A33E95" w:rsidRDefault="00713FFA">
          <w:pPr>
            <w:pStyle w:val="F526D68CFC124D8995517F0445BBCC6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29E3A9912CE49CEAFE127ACD4BDB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D9970-DC3D-4672-9761-4B6F1196B20A}"/>
      </w:docPartPr>
      <w:docPartBody>
        <w:p w:rsidR="00A33E95" w:rsidRDefault="00713FFA">
          <w:pPr>
            <w:pStyle w:val="E29E3A9912CE49CEAFE127ACD4BDB69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4A93B26605C4C808499C4B21A8E9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78A3C-4FDE-412B-BA33-479D2FA1627C}"/>
      </w:docPartPr>
      <w:docPartBody>
        <w:p w:rsidR="00A33E95" w:rsidRDefault="00713FFA">
          <w:pPr>
            <w:pStyle w:val="14A93B26605C4C808499C4B21A8E91E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154F1CE30D2493FA472FC6CE0EF5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50A1A-5FB5-4D8D-B7A3-1825D546CC4F}"/>
      </w:docPartPr>
      <w:docPartBody>
        <w:p w:rsidR="00A33E95" w:rsidRDefault="00713FFA">
          <w:pPr>
            <w:pStyle w:val="2154F1CE30D2493FA472FC6CE0EF5F8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84322A4B39C40DA9BEDBC9504A8C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0A0B6-B6AB-4FD5-BA25-F41152A0692D}"/>
      </w:docPartPr>
      <w:docPartBody>
        <w:p w:rsidR="00A33E95" w:rsidRDefault="00713FFA">
          <w:pPr>
            <w:pStyle w:val="784322A4B39C40DA9BEDBC9504A8C94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5500FC083CE440FABE1739DED827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1019B-4163-42F7-9BB5-0689A6C0E9A0}"/>
      </w:docPartPr>
      <w:docPartBody>
        <w:p w:rsidR="00A33E95" w:rsidRDefault="00713FFA">
          <w:pPr>
            <w:pStyle w:val="A5500FC083CE440FABE1739DED827E7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B115BB14B9C4798B01F266FFB7BA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37411-B084-43CD-B118-C1A01997D095}"/>
      </w:docPartPr>
      <w:docPartBody>
        <w:p w:rsidR="00A33E95" w:rsidRDefault="00713FFA">
          <w:pPr>
            <w:pStyle w:val="AB115BB14B9C4798B01F266FFB7BA0D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A13086247EE420AA5A97B22C866D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D4323-FF36-49D9-9304-4E693CF0F7F1}"/>
      </w:docPartPr>
      <w:docPartBody>
        <w:p w:rsidR="00A33E95" w:rsidRDefault="00713FFA">
          <w:pPr>
            <w:pStyle w:val="9A13086247EE420AA5A97B22C866D40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38F5F07395D4AABBD595E67FFF1D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CBEF6-1E74-41F2-ABFF-E3B4C02C7FA0}"/>
      </w:docPartPr>
      <w:docPartBody>
        <w:p w:rsidR="00A33E95" w:rsidRDefault="00713FFA">
          <w:pPr>
            <w:pStyle w:val="138F5F07395D4AABBD595E67FFF1DFF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6CB016BF84847F599FAC5A82EA5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00EB6-E169-4C4D-A7E1-EC7B3C2CBC6D}"/>
      </w:docPartPr>
      <w:docPartBody>
        <w:p w:rsidR="00A33E95" w:rsidRDefault="00713FFA">
          <w:pPr>
            <w:pStyle w:val="16CB016BF84847F599FAC5A82EA52BB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926E75E20874C44B91B425C42200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EC2BF-F521-4596-A909-2AB283EB434B}"/>
      </w:docPartPr>
      <w:docPartBody>
        <w:p w:rsidR="00A33E95" w:rsidRDefault="00713FFA">
          <w:pPr>
            <w:pStyle w:val="8926E75E20874C44B91B425C42200AA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57116BE2BDB402191276D2A7DC91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1AFF3-3314-4C3D-9B2A-2A93E522584C}"/>
      </w:docPartPr>
      <w:docPartBody>
        <w:p w:rsidR="00A33E95" w:rsidRDefault="00713FFA">
          <w:pPr>
            <w:pStyle w:val="857116BE2BDB402191276D2A7DC916D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BD371667A8E46CDB9D634C9B0826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AD4E2-5D77-413E-81F4-C815328C2B2C}"/>
      </w:docPartPr>
      <w:docPartBody>
        <w:p w:rsidR="00A33E95" w:rsidRDefault="00713FFA">
          <w:pPr>
            <w:pStyle w:val="ABD371667A8E46CDB9D634C9B0826E1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47A69027FF24F2681A5794AAE89A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7B8DF-604E-4F4A-8079-0194CA160C54}"/>
      </w:docPartPr>
      <w:docPartBody>
        <w:p w:rsidR="00A33E95" w:rsidRDefault="00713FFA">
          <w:pPr>
            <w:pStyle w:val="647A69027FF24F2681A5794AAE89A3F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7793E02CDE346FFA7972018C573A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AEE6-3F70-440D-8A76-00196D66CAA0}"/>
      </w:docPartPr>
      <w:docPartBody>
        <w:p w:rsidR="00A33E95" w:rsidRDefault="00713FFA">
          <w:pPr>
            <w:pStyle w:val="A7793E02CDE346FFA7972018C573A60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3A8A61598C04E5EA3758DCB608BD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248C4-459B-4EF9-9F6A-EEA5D56D05D8}"/>
      </w:docPartPr>
      <w:docPartBody>
        <w:p w:rsidR="00A33E95" w:rsidRDefault="00713FFA">
          <w:pPr>
            <w:pStyle w:val="73A8A61598C04E5EA3758DCB608BDBC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947034310894A08A23B77ADBA7B0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A30F5-C0C3-4FD4-A381-74CBACD6AC91}"/>
      </w:docPartPr>
      <w:docPartBody>
        <w:p w:rsidR="00A33E95" w:rsidRDefault="00713FFA">
          <w:pPr>
            <w:pStyle w:val="5947034310894A08A23B77ADBA7B078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6F0C0B082F147E0BA29AA005A0B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66566-A761-4C37-941D-EACD924AA31B}"/>
      </w:docPartPr>
      <w:docPartBody>
        <w:p w:rsidR="00A33E95" w:rsidRDefault="00713FFA">
          <w:pPr>
            <w:pStyle w:val="86F0C0B082F147E0BA29AA005A0BF97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AAE915232EF45289CE1FD5E05829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8D01F-6C91-4B64-AA6F-5622EB33C9BD}"/>
      </w:docPartPr>
      <w:docPartBody>
        <w:p w:rsidR="00A33E95" w:rsidRDefault="00713FFA">
          <w:pPr>
            <w:pStyle w:val="8AAE915232EF45289CE1FD5E0582906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9E78E27AEB1482790E360AC33BC8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BDCE2-3F05-47DF-BC48-489150A0B408}"/>
      </w:docPartPr>
      <w:docPartBody>
        <w:p w:rsidR="00A33E95" w:rsidRDefault="00713FFA">
          <w:pPr>
            <w:pStyle w:val="79E78E27AEB1482790E360AC33BC8CB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0DC7ECEFC4944A9AC4AE4A899FC5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346F5-3D78-456F-B02D-8E1C899E5A7E}"/>
      </w:docPartPr>
      <w:docPartBody>
        <w:p w:rsidR="00A33E95" w:rsidRDefault="00713FFA">
          <w:pPr>
            <w:pStyle w:val="80DC7ECEFC4944A9AC4AE4A899FC534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D6D5CFF06A54E0997210BF5543DA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004C4-D9A7-4F1F-A05F-0477BBBA54BF}"/>
      </w:docPartPr>
      <w:docPartBody>
        <w:p w:rsidR="00A33E95" w:rsidRDefault="00713FFA">
          <w:pPr>
            <w:pStyle w:val="ED6D5CFF06A54E0997210BF5543DAF5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C3CF348031541EDA5AAA1F36F63A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777C-F239-4093-BABE-FA199DA69CD2}"/>
      </w:docPartPr>
      <w:docPartBody>
        <w:p w:rsidR="00A33E95" w:rsidRDefault="00713FFA">
          <w:pPr>
            <w:pStyle w:val="6C3CF348031541EDA5AAA1F36F63A2C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D6C432097BE4AB08A114BF56B775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99EFB-1B6A-4C8E-901C-E7EAB7580BB6}"/>
      </w:docPartPr>
      <w:docPartBody>
        <w:p w:rsidR="00A33E95" w:rsidRDefault="00713FFA">
          <w:pPr>
            <w:pStyle w:val="ED6C432097BE4AB08A114BF56B7751B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42F370451A0432F8CD7754D8F57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6F845-FD68-4BC4-8005-48B14581BDD4}"/>
      </w:docPartPr>
      <w:docPartBody>
        <w:p w:rsidR="00A33E95" w:rsidRDefault="00713FFA">
          <w:pPr>
            <w:pStyle w:val="442F370451A0432F8CD7754D8F57F9D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343F76D43B14B3BAD1E4FEDA3768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12BD7-F2A9-49C4-A576-0425E207EDBA}"/>
      </w:docPartPr>
      <w:docPartBody>
        <w:p w:rsidR="00A33E95" w:rsidRDefault="00713FFA">
          <w:pPr>
            <w:pStyle w:val="F343F76D43B14B3BAD1E4FEDA3768E7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26157936AC840D3BBC9963204D13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C281F-FA8D-4365-8061-85AA14020B80}"/>
      </w:docPartPr>
      <w:docPartBody>
        <w:p w:rsidR="00A33E95" w:rsidRDefault="00713FFA">
          <w:pPr>
            <w:pStyle w:val="726157936AC840D3BBC9963204D1314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316C1A2D28B40EF9A8AA4EB6A493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E9B75-D154-4659-A664-0FEEE48A27BD}"/>
      </w:docPartPr>
      <w:docPartBody>
        <w:p w:rsidR="00A33E95" w:rsidRDefault="00713FFA">
          <w:pPr>
            <w:pStyle w:val="A316C1A2D28B40EF9A8AA4EB6A49331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D5FFD9409C740FB9D144524E17D2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473-DF3E-4724-9156-2FB1F7FEC86C}"/>
      </w:docPartPr>
      <w:docPartBody>
        <w:p w:rsidR="00A33E95" w:rsidRDefault="00713FFA">
          <w:pPr>
            <w:pStyle w:val="ED5FFD9409C740FB9D144524E17D285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AD3E24217434CD38BAA04774164D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6137E-1702-4255-9066-F1F36845935B}"/>
      </w:docPartPr>
      <w:docPartBody>
        <w:p w:rsidR="00A33E95" w:rsidRDefault="00713FFA">
          <w:pPr>
            <w:pStyle w:val="1AD3E24217434CD38BAA04774164DB5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4A9DE3C47BE478CBC134B4311F6D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C709A-7596-41A2-8B2D-AB5C121611B2}"/>
      </w:docPartPr>
      <w:docPartBody>
        <w:p w:rsidR="00A33E95" w:rsidRDefault="00713FFA">
          <w:pPr>
            <w:pStyle w:val="84A9DE3C47BE478CBC134B4311F6DDC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F5609D911DD441A8D948F9F6F2E0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98BFB-C42A-4270-B5A7-4C231718E982}"/>
      </w:docPartPr>
      <w:docPartBody>
        <w:p w:rsidR="00A33E95" w:rsidRDefault="00713FFA">
          <w:pPr>
            <w:pStyle w:val="EF5609D911DD441A8D948F9F6F2E032A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7893E2B00164C9388CD695C465BF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9C44-75F8-448D-8DC7-B7D40244AA8D}"/>
      </w:docPartPr>
      <w:docPartBody>
        <w:p w:rsidR="00A33E95" w:rsidRDefault="00713FFA">
          <w:pPr>
            <w:pStyle w:val="07893E2B00164C9388CD695C465BF5B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A40807C20244124860C47BE53BB2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3E209-4757-451A-AFD7-CAA7FF286434}"/>
      </w:docPartPr>
      <w:docPartBody>
        <w:p w:rsidR="00A33E95" w:rsidRDefault="00713FFA">
          <w:pPr>
            <w:pStyle w:val="5A40807C20244124860C47BE53BB21B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6EC23803107406DB19EAC2776F2F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89CB9-C11D-4419-B732-D72CBCA75A28}"/>
      </w:docPartPr>
      <w:docPartBody>
        <w:p w:rsidR="00A33E95" w:rsidRDefault="00713FFA">
          <w:pPr>
            <w:pStyle w:val="66EC23803107406DB19EAC2776F2F9C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649CE2DD087471787ABFA2E38219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553BA-55AE-41FD-A647-2C51777297CD}"/>
      </w:docPartPr>
      <w:docPartBody>
        <w:p w:rsidR="00A33E95" w:rsidRDefault="00713FFA">
          <w:pPr>
            <w:pStyle w:val="7649CE2DD087471787ABFA2E3821965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ADFB261AF2E4D0AA2F02FDD5BFCE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0F0D-17B2-4665-B220-AEF648564049}"/>
      </w:docPartPr>
      <w:docPartBody>
        <w:p w:rsidR="00A33E95" w:rsidRDefault="00713FFA">
          <w:pPr>
            <w:pStyle w:val="9ADFB261AF2E4D0AA2F02FDD5BFCE236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1A6AB432FA6407286BF0915352D1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916CD-7293-4CB4-88E4-B6A19763082A}"/>
      </w:docPartPr>
      <w:docPartBody>
        <w:p w:rsidR="00A33E95" w:rsidRDefault="00713FFA">
          <w:pPr>
            <w:pStyle w:val="81A6AB432FA6407286BF0915352D1EF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DFAC22A37A548C4B65E02B7A4CC4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F85BB-26A2-4308-AC19-A1B96E18008A}"/>
      </w:docPartPr>
      <w:docPartBody>
        <w:p w:rsidR="00A33E95" w:rsidRDefault="00713FFA">
          <w:pPr>
            <w:pStyle w:val="DDFAC22A37A548C4B65E02B7A4CC436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0C06EB5B19E4DD1B65E3E365ECD0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52BD4-6E2C-4508-BEE2-BFD1E7299070}"/>
      </w:docPartPr>
      <w:docPartBody>
        <w:p w:rsidR="00A33E95" w:rsidRDefault="00713FFA">
          <w:pPr>
            <w:pStyle w:val="60C06EB5B19E4DD1B65E3E365ECD061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A99C36A9C5B42EB8A77292C0B8D4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4116B-34DD-4DD7-AE63-EE84B761F138}"/>
      </w:docPartPr>
      <w:docPartBody>
        <w:p w:rsidR="00A33E95" w:rsidRDefault="00713FFA">
          <w:pPr>
            <w:pStyle w:val="BA99C36A9C5B42EB8A77292C0B8D43B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2B8B90691E84755B8FB226E5FA64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D8D7E-570D-4FCD-9823-9FF273ECA5E4}"/>
      </w:docPartPr>
      <w:docPartBody>
        <w:p w:rsidR="00A33E95" w:rsidRDefault="00713FFA">
          <w:pPr>
            <w:pStyle w:val="A2B8B90691E84755B8FB226E5FA64FB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A1A7C53986741428C6EC0B9D3D44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CDBC-8EA9-4C1A-990A-463E36178998}"/>
      </w:docPartPr>
      <w:docPartBody>
        <w:p w:rsidR="00A33E95" w:rsidRDefault="00713FFA">
          <w:pPr>
            <w:pStyle w:val="AA1A7C53986741428C6EC0B9D3D443C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9955C0D74EC4F20A7D1AB2CF86B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BCB6B-12F5-4B32-91DC-5FB1BCEF95A1}"/>
      </w:docPartPr>
      <w:docPartBody>
        <w:p w:rsidR="00A33E95" w:rsidRDefault="00713FFA">
          <w:pPr>
            <w:pStyle w:val="59955C0D74EC4F20A7D1AB2CF86BFD6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24FCB0DA38342AAAF4687EEF436D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4D386-6380-4EA9-BA60-22DC432CBFD9}"/>
      </w:docPartPr>
      <w:docPartBody>
        <w:p w:rsidR="00A33E95" w:rsidRDefault="00713FFA">
          <w:pPr>
            <w:pStyle w:val="424FCB0DA38342AAAF4687EEF436DBB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DE30D95819E4AF0B6D60AB64F601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EC97F-B659-45F5-9049-6EC2726D213C}"/>
      </w:docPartPr>
      <w:docPartBody>
        <w:p w:rsidR="00A33E95" w:rsidRDefault="00713FFA">
          <w:pPr>
            <w:pStyle w:val="4DE30D95819E4AF0B6D60AB64F6019A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DD1E0AA5ED84EA6A15FCF121010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A7CFE-3648-4D24-A386-4482C7AD85DA}"/>
      </w:docPartPr>
      <w:docPartBody>
        <w:p w:rsidR="00A33E95" w:rsidRDefault="00713FFA">
          <w:pPr>
            <w:pStyle w:val="BDD1E0AA5ED84EA6A15FCF12101010B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FA93D1BA6A0433BBBE382608672C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2DE22-34D4-4DB7-AEF5-23F3419C3049}"/>
      </w:docPartPr>
      <w:docPartBody>
        <w:p w:rsidR="00A33E95" w:rsidRDefault="00713FFA">
          <w:pPr>
            <w:pStyle w:val="EFA93D1BA6A0433BBBE382608672CE6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31A8FC22617494D833F79CD14E5A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2FFB5-346D-4F5B-A2D6-F6294F82BC0A}"/>
      </w:docPartPr>
      <w:docPartBody>
        <w:p w:rsidR="00A33E95" w:rsidRDefault="00713FFA">
          <w:pPr>
            <w:pStyle w:val="A31A8FC22617494D833F79CD14E5A67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4D429359B384A98AF14A3A88EA7B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60EC4-85DD-46C5-BE28-9F9494271930}"/>
      </w:docPartPr>
      <w:docPartBody>
        <w:p w:rsidR="00A33E95" w:rsidRDefault="00713FFA">
          <w:pPr>
            <w:pStyle w:val="A4D429359B384A98AF14A3A88EA7BC3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34E0BF3DBCE4152B4E0F70893F2E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87085-AE4C-4AB0-9D96-4193265280B9}"/>
      </w:docPartPr>
      <w:docPartBody>
        <w:p w:rsidR="00A33E95" w:rsidRDefault="00713FFA">
          <w:pPr>
            <w:pStyle w:val="C34E0BF3DBCE4152B4E0F70893F2E89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572162EFF964AF6A2362D70417F6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D64A5-4BD9-4D73-9205-367207D20EB4}"/>
      </w:docPartPr>
      <w:docPartBody>
        <w:p w:rsidR="00A33E95" w:rsidRDefault="00713FFA">
          <w:pPr>
            <w:pStyle w:val="3572162EFF964AF6A2362D70417F69D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4DBB8F0EDFB4F7EAE5C4CE4878B5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45D23-3FA2-4EFE-A73F-C14877000D24}"/>
      </w:docPartPr>
      <w:docPartBody>
        <w:p w:rsidR="00A33E95" w:rsidRDefault="00713FFA">
          <w:pPr>
            <w:pStyle w:val="E4DBB8F0EDFB4F7EAE5C4CE4878B5C7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65F575672FD4A9D9EEE7201D085F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A0CDF-7A2B-4BCF-93B8-125445DD856D}"/>
      </w:docPartPr>
      <w:docPartBody>
        <w:p w:rsidR="00A33E95" w:rsidRDefault="00713FFA">
          <w:pPr>
            <w:pStyle w:val="E65F575672FD4A9D9EEE7201D085F2C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DE7238F423B444E96740288DEF3D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667D-D708-4832-8A7E-AE1E853BCB89}"/>
      </w:docPartPr>
      <w:docPartBody>
        <w:p w:rsidR="00A33E95" w:rsidRDefault="00713FFA">
          <w:pPr>
            <w:pStyle w:val="DDE7238F423B444E96740288DEF3DE7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53CF4FC683E4D29AE0388EC83CC9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A11C1-870A-4F3C-9420-0DE7C9E67093}"/>
      </w:docPartPr>
      <w:docPartBody>
        <w:p w:rsidR="00A33E95" w:rsidRDefault="00713FFA">
          <w:pPr>
            <w:pStyle w:val="853CF4FC683E4D29AE0388EC83CC99E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D48B95E30004EE8BD379E18F8BBD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8A843-9CF9-4D18-8AB8-14E6B519B18E}"/>
      </w:docPartPr>
      <w:docPartBody>
        <w:p w:rsidR="00A33E95" w:rsidRDefault="00713FFA">
          <w:pPr>
            <w:pStyle w:val="FD48B95E30004EE8BD379E18F8BBD6E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20C22B0A6C647098C682C3F01DE9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CC41-58A3-419A-9BD9-7D128168930D}"/>
      </w:docPartPr>
      <w:docPartBody>
        <w:p w:rsidR="00A33E95" w:rsidRDefault="00713FFA">
          <w:pPr>
            <w:pStyle w:val="220C22B0A6C647098C682C3F01DE9D1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BD407F0DA0946AD8111DC4C6BE2D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76512-6C8F-4C12-83F2-53687AB2EF91}"/>
      </w:docPartPr>
      <w:docPartBody>
        <w:p w:rsidR="00A33E95" w:rsidRDefault="00713FFA">
          <w:pPr>
            <w:pStyle w:val="8BD407F0DA0946AD8111DC4C6BE2D94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C07AA96DA464D42AAE73D37874FD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7F827-AB9F-43A5-B7FA-38C5C373ECC3}"/>
      </w:docPartPr>
      <w:docPartBody>
        <w:p w:rsidR="00A33E95" w:rsidRDefault="00713FFA">
          <w:pPr>
            <w:pStyle w:val="9C07AA96DA464D42AAE73D37874FD25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21BC018648147D6BDFBEE311FAF9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7468D-67EA-4A2C-A474-5CDE97E50906}"/>
      </w:docPartPr>
      <w:docPartBody>
        <w:p w:rsidR="00A33E95" w:rsidRDefault="00713FFA">
          <w:pPr>
            <w:pStyle w:val="F21BC018648147D6BDFBEE311FAF9E0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82F66702F3B41CDACFAFE0DD2742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BA080-2BB8-4002-B020-BE96705C98AE}"/>
      </w:docPartPr>
      <w:docPartBody>
        <w:p w:rsidR="00A33E95" w:rsidRDefault="00713FFA">
          <w:pPr>
            <w:pStyle w:val="882F66702F3B41CDACFAFE0DD274269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9265E4937FE46C59E2ACBD3F5BA7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69994-6117-4D2B-A138-5086BE228DF1}"/>
      </w:docPartPr>
      <w:docPartBody>
        <w:p w:rsidR="00A33E95" w:rsidRDefault="00713FFA">
          <w:pPr>
            <w:pStyle w:val="F9265E4937FE46C59E2ACBD3F5BA734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FF800579AFD4D29B3C705038DDF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FF06E-498D-4F3E-BC0E-2CF2FB02F729}"/>
      </w:docPartPr>
      <w:docPartBody>
        <w:p w:rsidR="00A33E95" w:rsidRDefault="00713FFA">
          <w:pPr>
            <w:pStyle w:val="3FF800579AFD4D29B3C705038DDF79D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404ADDF46084D80A7B6B2D10C85E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90F6-D6A6-41FF-93BE-8DF55FF18C65}"/>
      </w:docPartPr>
      <w:docPartBody>
        <w:p w:rsidR="00A33E95" w:rsidRDefault="00713FFA">
          <w:pPr>
            <w:pStyle w:val="8404ADDF46084D80A7B6B2D10C85E01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00CF39F53CC472A9794793311A8D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1D75D-80BB-44B6-B380-5873A2A0ADFB}"/>
      </w:docPartPr>
      <w:docPartBody>
        <w:p w:rsidR="00A33E95" w:rsidRDefault="00713FFA">
          <w:pPr>
            <w:pStyle w:val="C00CF39F53CC472A9794793311A8D46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29186D3DC5F479AA7F504F1776C7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E4165-89CE-4985-904E-58B4FC58352C}"/>
      </w:docPartPr>
      <w:docPartBody>
        <w:p w:rsidR="00A33E95" w:rsidRDefault="00713FFA">
          <w:pPr>
            <w:pStyle w:val="E29186D3DC5F479AA7F504F1776C700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0E2461CFC4B4B469A60A346B42B2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1A213-FB41-467B-B854-72414CAE80A2}"/>
      </w:docPartPr>
      <w:docPartBody>
        <w:p w:rsidR="00A33E95" w:rsidRDefault="00713FFA">
          <w:pPr>
            <w:pStyle w:val="30E2461CFC4B4B469A60A346B42B209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79BBB704F3A457F8D6D43C7D4368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DB90-3665-4BBC-9FA4-26F3007E4F43}"/>
      </w:docPartPr>
      <w:docPartBody>
        <w:p w:rsidR="00A33E95" w:rsidRDefault="00713FFA">
          <w:pPr>
            <w:pStyle w:val="F79BBB704F3A457F8D6D43C7D4368D3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EA5A9931E39498C879DB6BC02BA9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BF99-A616-44DC-AA85-183C0520F1EF}"/>
      </w:docPartPr>
      <w:docPartBody>
        <w:p w:rsidR="00A33E95" w:rsidRDefault="00713FFA">
          <w:pPr>
            <w:pStyle w:val="9EA5A9931E39498C879DB6BC02BA96A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3A1F08EC0B54A239A56C60D8B648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CE3F1-2E2D-4A62-B280-DBC3D4A8067E}"/>
      </w:docPartPr>
      <w:docPartBody>
        <w:p w:rsidR="00A33E95" w:rsidRDefault="00713FFA">
          <w:pPr>
            <w:pStyle w:val="53A1F08EC0B54A239A56C60D8B64810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449AB1A90B14FF8B8B21781DA39D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05EDB-D034-44DA-84BC-DEA29261CFB3}"/>
      </w:docPartPr>
      <w:docPartBody>
        <w:p w:rsidR="00A33E95" w:rsidRDefault="00713FFA">
          <w:pPr>
            <w:pStyle w:val="2449AB1A90B14FF8B8B21781DA39D98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5333C908A6D4085ACEEDBBEC8CD8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5C4C4-173A-4DAE-A9A6-07951C02C1C5}"/>
      </w:docPartPr>
      <w:docPartBody>
        <w:p w:rsidR="00A33E95" w:rsidRDefault="00713FFA">
          <w:pPr>
            <w:pStyle w:val="75333C908A6D4085ACEEDBBEC8CD847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4B340BE4E2441B88FC85CCB22891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DFE49-A23F-4853-B113-E88F4158DD2F}"/>
      </w:docPartPr>
      <w:docPartBody>
        <w:p w:rsidR="00A33E95" w:rsidRDefault="00713FFA">
          <w:pPr>
            <w:pStyle w:val="F4B340BE4E2441B88FC85CCB22891A6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6F773B22AE14D44A803531F6A22C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36BDE-63B8-4E8D-B3F4-3579757ADF70}"/>
      </w:docPartPr>
      <w:docPartBody>
        <w:p w:rsidR="00A33E95" w:rsidRDefault="00713FFA">
          <w:pPr>
            <w:pStyle w:val="16F773B22AE14D44A803531F6A22C66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AC2359B391D438EBC39AC1F74DBC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DCD9-1860-450A-8839-2D77CC63A967}"/>
      </w:docPartPr>
      <w:docPartBody>
        <w:p w:rsidR="00A33E95" w:rsidRDefault="00713FFA">
          <w:pPr>
            <w:pStyle w:val="CAC2359B391D438EBC39AC1F74DBC844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6FCCADD7DDEA44EFBA8EE290E536D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C36C9-3BB6-4671-8139-239D0A4842E6}"/>
      </w:docPartPr>
      <w:docPartBody>
        <w:p w:rsidR="00A33E95" w:rsidRDefault="00713FFA">
          <w:pPr>
            <w:pStyle w:val="6FCCADD7DDEA44EFBA8EE290E536D312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78D82566835E49BE8B3D3CD49DE6E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FE3FD-8405-40A9-8AC4-C646556063FB}"/>
      </w:docPartPr>
      <w:docPartBody>
        <w:p w:rsidR="00A33E95" w:rsidRDefault="00713FFA">
          <w:pPr>
            <w:pStyle w:val="78D82566835E49BE8B3D3CD49DE6EE60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B6E3AA7C788E4E4FAAA247FAB974D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B5222-D0F1-4BFA-9B26-3B2B3963E13C}"/>
      </w:docPartPr>
      <w:docPartBody>
        <w:p w:rsidR="00A33E95" w:rsidRDefault="00713FFA">
          <w:pPr>
            <w:pStyle w:val="B6E3AA7C788E4E4FAAA247FAB974D5DA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64E9F5B5CF2C437E826A3E0819035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42A16-F970-4C7D-B946-FF3450767257}"/>
      </w:docPartPr>
      <w:docPartBody>
        <w:p w:rsidR="00A33E95" w:rsidRDefault="00713FFA">
          <w:pPr>
            <w:pStyle w:val="64E9F5B5CF2C437E826A3E081903529D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333ECA3FE8574249849AD120F859B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1FE88-AF6D-4564-91AE-BEA1D2E874BF}"/>
      </w:docPartPr>
      <w:docPartBody>
        <w:p w:rsidR="00A33E95" w:rsidRDefault="00713FFA">
          <w:pPr>
            <w:pStyle w:val="333ECA3FE8574249849AD120F859B973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C33E1C6DA07F422ABD886F188484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E477-22DC-406E-9561-F08C1E1CD905}"/>
      </w:docPartPr>
      <w:docPartBody>
        <w:p w:rsidR="00A33E95" w:rsidRDefault="00713FFA">
          <w:pPr>
            <w:pStyle w:val="C33E1C6DA07F422ABD886F188484E099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E377C0B8E3AD4953806DECA8A8358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7CCC3-E053-4B9B-A629-8819F7C538BF}"/>
      </w:docPartPr>
      <w:docPartBody>
        <w:p w:rsidR="00A33E95" w:rsidRDefault="00713FFA">
          <w:pPr>
            <w:pStyle w:val="E377C0B8E3AD4953806DECA8A8358C31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251C9C0E1E264C6D8E4E60CB764AD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D916A-8A37-4FF3-89E4-6EDD99A1AFA8}"/>
      </w:docPartPr>
      <w:docPartBody>
        <w:p w:rsidR="00A33E95" w:rsidRDefault="00713FFA">
          <w:pPr>
            <w:pStyle w:val="251C9C0E1E264C6D8E4E60CB764ADCAB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466322EAE0E84FA6AC47669E6E94D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A6C99-B88E-4524-AEF4-1E888A175804}"/>
      </w:docPartPr>
      <w:docPartBody>
        <w:p w:rsidR="00A33E95" w:rsidRDefault="00713FFA">
          <w:pPr>
            <w:pStyle w:val="466322EAE0E84FA6AC47669E6E94DD61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2EDB0951506B412A83C7A114A434F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86EEA-43EB-4B90-A4CB-B5C49F68EC4F}"/>
      </w:docPartPr>
      <w:docPartBody>
        <w:p w:rsidR="00A33E95" w:rsidRDefault="00713FFA">
          <w:pPr>
            <w:pStyle w:val="2EDB0951506B412A83C7A114A434F6DE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BD8E0337B0D740C9A8725AD51CCEA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75A0C-8E2C-4B62-AE3A-9EB6270CCCE7}"/>
      </w:docPartPr>
      <w:docPartBody>
        <w:p w:rsidR="00A33E95" w:rsidRDefault="00713FFA">
          <w:pPr>
            <w:pStyle w:val="BD8E0337B0D740C9A8725AD51CCEAEE5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F736E607D5A646D4AFCF3FBD1D509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DF4D1-5AC2-4048-8F77-ABF0C207609B}"/>
      </w:docPartPr>
      <w:docPartBody>
        <w:p w:rsidR="00A33E95" w:rsidRDefault="00713FFA">
          <w:pPr>
            <w:pStyle w:val="F736E607D5A646D4AFCF3FBD1D5095F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2149EC36BB1A4094A1A90E414579F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0DD6-EF61-4135-BC39-E7BF12EDA3D0}"/>
      </w:docPartPr>
      <w:docPartBody>
        <w:p w:rsidR="00A33E95" w:rsidRDefault="00713FFA">
          <w:pPr>
            <w:pStyle w:val="2149EC36BB1A4094A1A90E414579F77F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CC25AFBCB2D04170A24E49A93E50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F8A7E-9075-4BED-9E99-0EB010061F21}"/>
      </w:docPartPr>
      <w:docPartBody>
        <w:p w:rsidR="00A33E95" w:rsidRDefault="00713FFA">
          <w:pPr>
            <w:pStyle w:val="CC25AFBCB2D04170A24E49A93E50A973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8C6566E2555A4BC69A32F651172D6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80EDA-2236-4658-9B5A-77D292D5374E}"/>
      </w:docPartPr>
      <w:docPartBody>
        <w:p w:rsidR="00A33E95" w:rsidRDefault="00713FFA">
          <w:pPr>
            <w:pStyle w:val="8C6566E2555A4BC69A32F651172D6876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7D68F7A857BC4577823343841B0F4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D5014-EC21-4DF3-9F79-17243C6B3630}"/>
      </w:docPartPr>
      <w:docPartBody>
        <w:p w:rsidR="00A33E95" w:rsidRDefault="00713FFA">
          <w:pPr>
            <w:pStyle w:val="7D68F7A857BC4577823343841B0F49FC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B5D5A92EC88A425C955D508AF36A0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49444-613F-48F9-8470-EFAA3107646B}"/>
      </w:docPartPr>
      <w:docPartBody>
        <w:p w:rsidR="00A33E95" w:rsidRDefault="00713FFA">
          <w:pPr>
            <w:pStyle w:val="B5D5A92EC88A425C955D508AF36A0983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EC6A15B57A4B4A83A6DE47C8F153E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F4AD7-D1A9-459B-BD7E-DA99E47B99C7}"/>
      </w:docPartPr>
      <w:docPartBody>
        <w:p w:rsidR="00A33E95" w:rsidRDefault="00713FFA">
          <w:pPr>
            <w:pStyle w:val="EC6A15B57A4B4A83A6DE47C8F153ED0D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D8D6C9BB43994999A52C7D444973E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A1790-339D-400E-B329-79B5DCC6002E}"/>
      </w:docPartPr>
      <w:docPartBody>
        <w:p w:rsidR="00A33E95" w:rsidRDefault="00713FFA">
          <w:pPr>
            <w:pStyle w:val="D8D6C9BB43994999A52C7D444973E60B"/>
          </w:pPr>
          <w:r w:rsidRPr="008A3637">
            <w:rPr>
              <w:rStyle w:val="PlaceholderText"/>
            </w:rPr>
            <w:t>Choose an item.</w:t>
          </w:r>
        </w:p>
      </w:docPartBody>
    </w:docPart>
    <w:docPart>
      <w:docPartPr>
        <w:name w:val="945979E7D32C476C84A3559F4FC7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693AD-E33A-4F37-86CD-96F5F188F1D2}"/>
      </w:docPartPr>
      <w:docPartBody>
        <w:p w:rsidR="00A33E95" w:rsidRDefault="00713FFA">
          <w:pPr>
            <w:pStyle w:val="945979E7D32C476C84A3559F4FC7D38B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  <w:docPart>
      <w:docPartPr>
        <w:name w:val="9209B9B4595B44B28CB9C8B365A61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BAC82-69A8-45AC-9BF9-9DD5D61061EF}"/>
      </w:docPartPr>
      <w:docPartBody>
        <w:p w:rsidR="00707529" w:rsidRDefault="004B14CA" w:rsidP="004B14CA">
          <w:pPr>
            <w:pStyle w:val="9209B9B4595B44B28CB9C8B365A61C3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78CE1891A204E8CA8BE40C0E7B32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13C39-8C15-429E-AEC4-A82B4725ED83}"/>
      </w:docPartPr>
      <w:docPartBody>
        <w:p w:rsidR="00707529" w:rsidRDefault="004B14CA" w:rsidP="004B14CA">
          <w:pPr>
            <w:pStyle w:val="A78CE1891A204E8CA8BE40C0E7B3207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FA"/>
    <w:rsid w:val="001A6C5A"/>
    <w:rsid w:val="002E0C5D"/>
    <w:rsid w:val="004B14CA"/>
    <w:rsid w:val="006B3B89"/>
    <w:rsid w:val="00707529"/>
    <w:rsid w:val="00713FFA"/>
    <w:rsid w:val="00A234F6"/>
    <w:rsid w:val="00A33E95"/>
    <w:rsid w:val="00A77D58"/>
    <w:rsid w:val="00EC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F540406B649889B41B3525882031C">
    <w:name w:val="386F540406B649889B41B3525882031C"/>
  </w:style>
  <w:style w:type="paragraph" w:customStyle="1" w:styleId="5B9132952F1944D195A627622F62EBEE">
    <w:name w:val="5B9132952F1944D195A627622F62EBEE"/>
  </w:style>
  <w:style w:type="paragraph" w:customStyle="1" w:styleId="9DF72252160C4A4DA39AB4335E56FF28">
    <w:name w:val="9DF72252160C4A4DA39AB4335E56FF28"/>
  </w:style>
  <w:style w:type="paragraph" w:customStyle="1" w:styleId="948B14097B14421E8D0A5C845024832F">
    <w:name w:val="948B14097B14421E8D0A5C845024832F"/>
  </w:style>
  <w:style w:type="paragraph" w:customStyle="1" w:styleId="2FD89C5A5C774161BC96A908966599B6">
    <w:name w:val="2FD89C5A5C774161BC96A908966599B6"/>
  </w:style>
  <w:style w:type="character" w:styleId="PlaceholderText">
    <w:name w:val="Placeholder Text"/>
    <w:basedOn w:val="DefaultParagraphFont"/>
    <w:uiPriority w:val="99"/>
    <w:semiHidden/>
    <w:rsid w:val="004B14CA"/>
    <w:rPr>
      <w:color w:val="808080"/>
    </w:rPr>
  </w:style>
  <w:style w:type="paragraph" w:customStyle="1" w:styleId="BED852FC28C34D2CB76A96265DEC7C4F">
    <w:name w:val="BED852FC28C34D2CB76A96265DEC7C4F"/>
  </w:style>
  <w:style w:type="paragraph" w:customStyle="1" w:styleId="C73E48A660AB4A53B26526FB861BC2A3">
    <w:name w:val="C73E48A660AB4A53B26526FB861BC2A3"/>
  </w:style>
  <w:style w:type="paragraph" w:customStyle="1" w:styleId="F14C828CD1B24CEBA3BA6A73D087EFCF">
    <w:name w:val="F14C828CD1B24CEBA3BA6A73D087EFCF"/>
  </w:style>
  <w:style w:type="paragraph" w:customStyle="1" w:styleId="4D4CA264ED3C48CB9F17E033BCBAF4FF">
    <w:name w:val="4D4CA264ED3C48CB9F17E033BCBAF4FF"/>
  </w:style>
  <w:style w:type="paragraph" w:customStyle="1" w:styleId="F89FA41CFBC841FC959705CFCBD369BF">
    <w:name w:val="F89FA41CFBC841FC959705CFCBD369BF"/>
  </w:style>
  <w:style w:type="paragraph" w:customStyle="1" w:styleId="0CA63B2B8AE0470F81DF3BFF8A108857">
    <w:name w:val="0CA63B2B8AE0470F81DF3BFF8A108857"/>
  </w:style>
  <w:style w:type="paragraph" w:customStyle="1" w:styleId="4429A4A1D47E42899AFEAE93F6494533">
    <w:name w:val="4429A4A1D47E42899AFEAE93F6494533"/>
  </w:style>
  <w:style w:type="paragraph" w:customStyle="1" w:styleId="FC29D589928D4CF0ACACBE8BAA8E18C8">
    <w:name w:val="FC29D589928D4CF0ACACBE8BAA8E18C8"/>
  </w:style>
  <w:style w:type="paragraph" w:customStyle="1" w:styleId="4733809BCA3145FDA6415190D2843F1B">
    <w:name w:val="4733809BCA3145FDA6415190D2843F1B"/>
  </w:style>
  <w:style w:type="paragraph" w:customStyle="1" w:styleId="FC70402F49774C61955F26CE73E10EDB">
    <w:name w:val="FC70402F49774C61955F26CE73E10EDB"/>
  </w:style>
  <w:style w:type="paragraph" w:customStyle="1" w:styleId="B2FB4BABE7874EC8B7310E3E071CD50D">
    <w:name w:val="B2FB4BABE7874EC8B7310E3E071CD50D"/>
  </w:style>
  <w:style w:type="paragraph" w:customStyle="1" w:styleId="319FF61DB8664B65A76CC091DC043987">
    <w:name w:val="319FF61DB8664B65A76CC091DC043987"/>
  </w:style>
  <w:style w:type="paragraph" w:customStyle="1" w:styleId="687F1B5A62C348A58695808A4969CC54">
    <w:name w:val="687F1B5A62C348A58695808A4969CC54"/>
  </w:style>
  <w:style w:type="paragraph" w:customStyle="1" w:styleId="80CDCF9A46104104B0AEF7D31CA46E10">
    <w:name w:val="80CDCF9A46104104B0AEF7D31CA46E10"/>
  </w:style>
  <w:style w:type="paragraph" w:customStyle="1" w:styleId="FB639C79DEA34B4BAC3A8B007B370476">
    <w:name w:val="FB639C79DEA34B4BAC3A8B007B370476"/>
  </w:style>
  <w:style w:type="paragraph" w:customStyle="1" w:styleId="6EDADC51E5CF404FB573AB15A3D862D6">
    <w:name w:val="6EDADC51E5CF404FB573AB15A3D862D6"/>
  </w:style>
  <w:style w:type="paragraph" w:customStyle="1" w:styleId="A3EDB77E48F7454CA3E420E246AC326C">
    <w:name w:val="A3EDB77E48F7454CA3E420E246AC326C"/>
  </w:style>
  <w:style w:type="paragraph" w:customStyle="1" w:styleId="BA6A7F0B36B1472C99CBFA1765DD1E08">
    <w:name w:val="BA6A7F0B36B1472C99CBFA1765DD1E08"/>
  </w:style>
  <w:style w:type="paragraph" w:customStyle="1" w:styleId="0EEE951858E74FF6A4C362CA696CEB74">
    <w:name w:val="0EEE951858E74FF6A4C362CA696CEB74"/>
  </w:style>
  <w:style w:type="paragraph" w:customStyle="1" w:styleId="DD5FB2DB2B3442DBAC4A3A7F9A1D2A79">
    <w:name w:val="DD5FB2DB2B3442DBAC4A3A7F9A1D2A79"/>
  </w:style>
  <w:style w:type="paragraph" w:customStyle="1" w:styleId="2306AFB22CC847F59CE07F5EFAA4072E">
    <w:name w:val="2306AFB22CC847F59CE07F5EFAA4072E"/>
  </w:style>
  <w:style w:type="paragraph" w:customStyle="1" w:styleId="1306D258F77644BB94AEAF4D98FB6D57">
    <w:name w:val="1306D258F77644BB94AEAF4D98FB6D57"/>
  </w:style>
  <w:style w:type="paragraph" w:customStyle="1" w:styleId="4AEC33360D144160BA597D34B45039AB">
    <w:name w:val="4AEC33360D144160BA597D34B45039AB"/>
  </w:style>
  <w:style w:type="paragraph" w:customStyle="1" w:styleId="6A6113297E0D4BB3B7FCF26F20B95BB1">
    <w:name w:val="6A6113297E0D4BB3B7FCF26F20B95BB1"/>
  </w:style>
  <w:style w:type="paragraph" w:customStyle="1" w:styleId="FF250073CB0842E1B1BC02D5A0361B40">
    <w:name w:val="FF250073CB0842E1B1BC02D5A0361B40"/>
  </w:style>
  <w:style w:type="paragraph" w:customStyle="1" w:styleId="BED5295801D44FB3AE191EE17D1FEF01">
    <w:name w:val="BED5295801D44FB3AE191EE17D1FEF01"/>
  </w:style>
  <w:style w:type="paragraph" w:customStyle="1" w:styleId="256A8169BE414975B167ED678E2623BC">
    <w:name w:val="256A8169BE414975B167ED678E2623BC"/>
  </w:style>
  <w:style w:type="paragraph" w:customStyle="1" w:styleId="AAC617DC3FB04EBF82956A59E3BD4908">
    <w:name w:val="AAC617DC3FB04EBF82956A59E3BD4908"/>
  </w:style>
  <w:style w:type="paragraph" w:customStyle="1" w:styleId="D025C4779F5447238AC0D2DCBD178214">
    <w:name w:val="D025C4779F5447238AC0D2DCBD178214"/>
  </w:style>
  <w:style w:type="paragraph" w:customStyle="1" w:styleId="41D968032F044280AECB921A49356840">
    <w:name w:val="41D968032F044280AECB921A49356840"/>
  </w:style>
  <w:style w:type="paragraph" w:customStyle="1" w:styleId="0D30D4EC3147486F8FBCD36CD559E041">
    <w:name w:val="0D30D4EC3147486F8FBCD36CD559E041"/>
  </w:style>
  <w:style w:type="paragraph" w:customStyle="1" w:styleId="8938541708AC4AE4AF110BEBB74AA7B4">
    <w:name w:val="8938541708AC4AE4AF110BEBB74AA7B4"/>
  </w:style>
  <w:style w:type="paragraph" w:customStyle="1" w:styleId="B0BEA5145C274CD9835DFA795601CE96">
    <w:name w:val="B0BEA5145C274CD9835DFA795601CE96"/>
  </w:style>
  <w:style w:type="paragraph" w:customStyle="1" w:styleId="15415D4D22D741AE9902B747B8FEF322">
    <w:name w:val="15415D4D22D741AE9902B747B8FEF322"/>
  </w:style>
  <w:style w:type="paragraph" w:customStyle="1" w:styleId="9A2E5E49278C4AAFB164264B5E2F6E60">
    <w:name w:val="9A2E5E49278C4AAFB164264B5E2F6E60"/>
  </w:style>
  <w:style w:type="paragraph" w:customStyle="1" w:styleId="2D81A07AC0CE48479E54B4B99235B0AA">
    <w:name w:val="2D81A07AC0CE48479E54B4B99235B0AA"/>
  </w:style>
  <w:style w:type="paragraph" w:customStyle="1" w:styleId="90E26E5B9102431CA07D0F6282B783A6">
    <w:name w:val="90E26E5B9102431CA07D0F6282B783A6"/>
  </w:style>
  <w:style w:type="paragraph" w:customStyle="1" w:styleId="FD32539997CD4F3F8892887FA4E5FA38">
    <w:name w:val="FD32539997CD4F3F8892887FA4E5FA38"/>
  </w:style>
  <w:style w:type="paragraph" w:customStyle="1" w:styleId="B6336FCC48CD41BA8D43C568EBE93EC6">
    <w:name w:val="B6336FCC48CD41BA8D43C568EBE93EC6"/>
  </w:style>
  <w:style w:type="paragraph" w:customStyle="1" w:styleId="68B0E79CD7594C1E95E48EB4F1DD483C">
    <w:name w:val="68B0E79CD7594C1E95E48EB4F1DD483C"/>
  </w:style>
  <w:style w:type="paragraph" w:customStyle="1" w:styleId="2D858C97B65F42A3BD6C741F32219548">
    <w:name w:val="2D858C97B65F42A3BD6C741F32219548"/>
  </w:style>
  <w:style w:type="paragraph" w:customStyle="1" w:styleId="637D83FF96A84DD09EC62D3E8A72B999">
    <w:name w:val="637D83FF96A84DD09EC62D3E8A72B999"/>
  </w:style>
  <w:style w:type="paragraph" w:customStyle="1" w:styleId="C3839F291FDD4F93A857B3A69CD00762">
    <w:name w:val="C3839F291FDD4F93A857B3A69CD00762"/>
  </w:style>
  <w:style w:type="paragraph" w:customStyle="1" w:styleId="673D520ACC1B4BC1A77FE4375735C968">
    <w:name w:val="673D520ACC1B4BC1A77FE4375735C968"/>
  </w:style>
  <w:style w:type="paragraph" w:customStyle="1" w:styleId="8F5362096ED24F799275426762969D93">
    <w:name w:val="8F5362096ED24F799275426762969D93"/>
  </w:style>
  <w:style w:type="paragraph" w:customStyle="1" w:styleId="921276DC8FC94A1C8C7029D2432F3745">
    <w:name w:val="921276DC8FC94A1C8C7029D2432F3745"/>
  </w:style>
  <w:style w:type="paragraph" w:customStyle="1" w:styleId="0346D7CB07DA4A35A435187B68221667">
    <w:name w:val="0346D7CB07DA4A35A435187B68221667"/>
  </w:style>
  <w:style w:type="paragraph" w:customStyle="1" w:styleId="01BCF3532F094F9091FBDF77E213C91A">
    <w:name w:val="01BCF3532F094F9091FBDF77E213C91A"/>
  </w:style>
  <w:style w:type="paragraph" w:customStyle="1" w:styleId="8881A5B8A0034D8FBE317BE15E8B8718">
    <w:name w:val="8881A5B8A0034D8FBE317BE15E8B8718"/>
  </w:style>
  <w:style w:type="paragraph" w:customStyle="1" w:styleId="1D21E6AF3DD44C8D94998C1937CFE8EA">
    <w:name w:val="1D21E6AF3DD44C8D94998C1937CFE8EA"/>
  </w:style>
  <w:style w:type="paragraph" w:customStyle="1" w:styleId="B3B6D4D4123145A88C03DE88570ECE45">
    <w:name w:val="B3B6D4D4123145A88C03DE88570ECE45"/>
  </w:style>
  <w:style w:type="paragraph" w:customStyle="1" w:styleId="60A37DD0FB0448CCB97651DFBB3E05E8">
    <w:name w:val="60A37DD0FB0448CCB97651DFBB3E05E8"/>
  </w:style>
  <w:style w:type="paragraph" w:customStyle="1" w:styleId="9B83053808CE4FF5B7ED6BC6E0B8CA01">
    <w:name w:val="9B83053808CE4FF5B7ED6BC6E0B8CA01"/>
  </w:style>
  <w:style w:type="paragraph" w:customStyle="1" w:styleId="E79BB0919E4E4E19A50082737F1224CF">
    <w:name w:val="E79BB0919E4E4E19A50082737F1224CF"/>
  </w:style>
  <w:style w:type="paragraph" w:customStyle="1" w:styleId="0928A76778EF46618BDB6B5CBB093F95">
    <w:name w:val="0928A76778EF46618BDB6B5CBB093F95"/>
  </w:style>
  <w:style w:type="paragraph" w:customStyle="1" w:styleId="3E38FB1BBE7643B59AAE2A65CD7D3BFF">
    <w:name w:val="3E38FB1BBE7643B59AAE2A65CD7D3BFF"/>
  </w:style>
  <w:style w:type="paragraph" w:customStyle="1" w:styleId="D048B4B464C245FD9C7EE5BFA0933F11">
    <w:name w:val="D048B4B464C245FD9C7EE5BFA0933F11"/>
  </w:style>
  <w:style w:type="paragraph" w:customStyle="1" w:styleId="01BF3F5559024ABFB498B3165CDBE55A">
    <w:name w:val="01BF3F5559024ABFB498B3165CDBE55A"/>
  </w:style>
  <w:style w:type="paragraph" w:customStyle="1" w:styleId="CB614C32ABCD4E94A9CF59F74F14A046">
    <w:name w:val="CB614C32ABCD4E94A9CF59F74F14A046"/>
  </w:style>
  <w:style w:type="paragraph" w:customStyle="1" w:styleId="81ABEF2219B14ACCA66D8422D7AF15EF">
    <w:name w:val="81ABEF2219B14ACCA66D8422D7AF15EF"/>
  </w:style>
  <w:style w:type="paragraph" w:customStyle="1" w:styleId="22894B7D448E4CD79BC6A7AFE55AE666">
    <w:name w:val="22894B7D448E4CD79BC6A7AFE55AE666"/>
  </w:style>
  <w:style w:type="paragraph" w:customStyle="1" w:styleId="653C5767745242C3BC7080C5A64571FA">
    <w:name w:val="653C5767745242C3BC7080C5A64571FA"/>
  </w:style>
  <w:style w:type="paragraph" w:customStyle="1" w:styleId="071957E99B7F49D189D315B3ED725937">
    <w:name w:val="071957E99B7F49D189D315B3ED725937"/>
  </w:style>
  <w:style w:type="paragraph" w:customStyle="1" w:styleId="361F5C80633E4C189C06E8977DD112A1">
    <w:name w:val="361F5C80633E4C189C06E8977DD112A1"/>
  </w:style>
  <w:style w:type="paragraph" w:customStyle="1" w:styleId="552497D3CCAD440792FA33CB25DE92B8">
    <w:name w:val="552497D3CCAD440792FA33CB25DE92B8"/>
  </w:style>
  <w:style w:type="paragraph" w:customStyle="1" w:styleId="BD845D551C434EB381C4749EC2DEF728">
    <w:name w:val="BD845D551C434EB381C4749EC2DEF728"/>
  </w:style>
  <w:style w:type="paragraph" w:customStyle="1" w:styleId="A344C9A6C73D4008B5D7A124413A985D">
    <w:name w:val="A344C9A6C73D4008B5D7A124413A985D"/>
  </w:style>
  <w:style w:type="paragraph" w:customStyle="1" w:styleId="4E085FB1A3A444C7B324F55D1EF8A85A">
    <w:name w:val="4E085FB1A3A444C7B324F55D1EF8A85A"/>
  </w:style>
  <w:style w:type="paragraph" w:customStyle="1" w:styleId="7DDC9D767D48459896124D3DABAE5D8A">
    <w:name w:val="7DDC9D767D48459896124D3DABAE5D8A"/>
  </w:style>
  <w:style w:type="paragraph" w:customStyle="1" w:styleId="F2F1D2898E2344758D935727E6E074E7">
    <w:name w:val="F2F1D2898E2344758D935727E6E074E7"/>
  </w:style>
  <w:style w:type="paragraph" w:customStyle="1" w:styleId="3939D07FD3E949F3B4B1840791C01EE8">
    <w:name w:val="3939D07FD3E949F3B4B1840791C01EE8"/>
  </w:style>
  <w:style w:type="paragraph" w:customStyle="1" w:styleId="6FCF18C9FEB240CB98DDFB47610CC4EB">
    <w:name w:val="6FCF18C9FEB240CB98DDFB47610CC4EB"/>
  </w:style>
  <w:style w:type="paragraph" w:customStyle="1" w:styleId="4A96CF19F8ED447A8465678505BBE33B">
    <w:name w:val="4A96CF19F8ED447A8465678505BBE33B"/>
  </w:style>
  <w:style w:type="paragraph" w:customStyle="1" w:styleId="F2271D5ED7E843599B8DDE01841CFBAC">
    <w:name w:val="F2271D5ED7E843599B8DDE01841CFBAC"/>
  </w:style>
  <w:style w:type="paragraph" w:customStyle="1" w:styleId="1839E017B09A4D95948C6120CC2AD48F">
    <w:name w:val="1839E017B09A4D95948C6120CC2AD48F"/>
  </w:style>
  <w:style w:type="paragraph" w:customStyle="1" w:styleId="B958E35F194F4413AC37CE21F0BEEAEA">
    <w:name w:val="B958E35F194F4413AC37CE21F0BEEAEA"/>
  </w:style>
  <w:style w:type="paragraph" w:customStyle="1" w:styleId="DA1718A16D9340079B05C6B8CF81B77D">
    <w:name w:val="DA1718A16D9340079B05C6B8CF81B77D"/>
  </w:style>
  <w:style w:type="paragraph" w:customStyle="1" w:styleId="CD45F0FCEC3741A8A70556D596696968">
    <w:name w:val="CD45F0FCEC3741A8A70556D596696968"/>
  </w:style>
  <w:style w:type="paragraph" w:customStyle="1" w:styleId="EF4305383CD64617AA3E6D3C41115136">
    <w:name w:val="EF4305383CD64617AA3E6D3C41115136"/>
  </w:style>
  <w:style w:type="paragraph" w:customStyle="1" w:styleId="DC6919BB834547BFBEFE959D6034053E">
    <w:name w:val="DC6919BB834547BFBEFE959D6034053E"/>
  </w:style>
  <w:style w:type="paragraph" w:customStyle="1" w:styleId="169C15750E5C4246BCBC008299167604">
    <w:name w:val="169C15750E5C4246BCBC008299167604"/>
  </w:style>
  <w:style w:type="paragraph" w:customStyle="1" w:styleId="777B1C25359B47DDB38AEB499A171FEB">
    <w:name w:val="777B1C25359B47DDB38AEB499A171FEB"/>
  </w:style>
  <w:style w:type="paragraph" w:customStyle="1" w:styleId="AA207C146C3F4ABCADAFB874039236C9">
    <w:name w:val="AA207C146C3F4ABCADAFB874039236C9"/>
  </w:style>
  <w:style w:type="paragraph" w:customStyle="1" w:styleId="803339F76B3E41A5B0E90685617E31B0">
    <w:name w:val="803339F76B3E41A5B0E90685617E31B0"/>
  </w:style>
  <w:style w:type="paragraph" w:customStyle="1" w:styleId="CDF60EBADA554A6EB184181818A0FFE8">
    <w:name w:val="CDF60EBADA554A6EB184181818A0FFE8"/>
  </w:style>
  <w:style w:type="paragraph" w:customStyle="1" w:styleId="F43BA1AC45D549AEBA47E9577B38647A">
    <w:name w:val="F43BA1AC45D549AEBA47E9577B38647A"/>
  </w:style>
  <w:style w:type="paragraph" w:customStyle="1" w:styleId="7956433590394AF199201BDC628B1124">
    <w:name w:val="7956433590394AF199201BDC628B1124"/>
  </w:style>
  <w:style w:type="paragraph" w:customStyle="1" w:styleId="37559E7A1750420C835A1F51E4393A1B">
    <w:name w:val="37559E7A1750420C835A1F51E4393A1B"/>
  </w:style>
  <w:style w:type="paragraph" w:customStyle="1" w:styleId="7FFC54332978478D8354865DC35F24E8">
    <w:name w:val="7FFC54332978478D8354865DC35F24E8"/>
  </w:style>
  <w:style w:type="paragraph" w:customStyle="1" w:styleId="1D258C65EC9C4FB1BB457BD8CB0558BE">
    <w:name w:val="1D258C65EC9C4FB1BB457BD8CB0558BE"/>
  </w:style>
  <w:style w:type="paragraph" w:customStyle="1" w:styleId="EAE2C9EB5BA445A5BFD29778E2B7E7D6">
    <w:name w:val="EAE2C9EB5BA445A5BFD29778E2B7E7D6"/>
  </w:style>
  <w:style w:type="paragraph" w:customStyle="1" w:styleId="51E0F86CE6534F989202C0F398510102">
    <w:name w:val="51E0F86CE6534F989202C0F398510102"/>
  </w:style>
  <w:style w:type="paragraph" w:customStyle="1" w:styleId="60CF5F3BEBA8491296A238B3AA92F079">
    <w:name w:val="60CF5F3BEBA8491296A238B3AA92F079"/>
  </w:style>
  <w:style w:type="paragraph" w:customStyle="1" w:styleId="2032C2AD188B46C3A482992A0423EEB9">
    <w:name w:val="2032C2AD188B46C3A482992A0423EEB9"/>
  </w:style>
  <w:style w:type="paragraph" w:customStyle="1" w:styleId="559C3715E7574E668ADA4793174DBF87">
    <w:name w:val="559C3715E7574E668ADA4793174DBF87"/>
  </w:style>
  <w:style w:type="paragraph" w:customStyle="1" w:styleId="0A053EADBE47460EB4256643307A58C1">
    <w:name w:val="0A053EADBE47460EB4256643307A58C1"/>
  </w:style>
  <w:style w:type="paragraph" w:customStyle="1" w:styleId="F79D6C4E08754319B2C67B81DD9F2040">
    <w:name w:val="F79D6C4E08754319B2C67B81DD9F2040"/>
  </w:style>
  <w:style w:type="paragraph" w:customStyle="1" w:styleId="9846141722964894BE1FE5287BB23888">
    <w:name w:val="9846141722964894BE1FE5287BB23888"/>
  </w:style>
  <w:style w:type="paragraph" w:customStyle="1" w:styleId="45CD9B5BBE7B4605A40F0111C72C5D5C">
    <w:name w:val="45CD9B5BBE7B4605A40F0111C72C5D5C"/>
  </w:style>
  <w:style w:type="paragraph" w:customStyle="1" w:styleId="3333C102AA384DA0A32593F527892CB3">
    <w:name w:val="3333C102AA384DA0A32593F527892CB3"/>
  </w:style>
  <w:style w:type="paragraph" w:customStyle="1" w:styleId="DB511EEA169A4233AABBD7A295F8858F">
    <w:name w:val="DB511EEA169A4233AABBD7A295F8858F"/>
  </w:style>
  <w:style w:type="paragraph" w:customStyle="1" w:styleId="3E9E5DEA8F384997BFB08DCC991A671C">
    <w:name w:val="3E9E5DEA8F384997BFB08DCC991A671C"/>
  </w:style>
  <w:style w:type="paragraph" w:customStyle="1" w:styleId="A032BEF0AF39465E99208FF702570A5D">
    <w:name w:val="A032BEF0AF39465E99208FF702570A5D"/>
  </w:style>
  <w:style w:type="paragraph" w:customStyle="1" w:styleId="356070598C1A4B35BB9F40F116BE72F1">
    <w:name w:val="356070598C1A4B35BB9F40F116BE72F1"/>
  </w:style>
  <w:style w:type="paragraph" w:customStyle="1" w:styleId="50C12C44A7CB4D0796ACDF38DD0BCFF7">
    <w:name w:val="50C12C44A7CB4D0796ACDF38DD0BCFF7"/>
  </w:style>
  <w:style w:type="paragraph" w:customStyle="1" w:styleId="F84EEB774EF142EC954065C3EC098AC1">
    <w:name w:val="F84EEB774EF142EC954065C3EC098AC1"/>
  </w:style>
  <w:style w:type="paragraph" w:customStyle="1" w:styleId="9501D07E82074235A807573BF645AB0C">
    <w:name w:val="9501D07E82074235A807573BF645AB0C"/>
  </w:style>
  <w:style w:type="paragraph" w:customStyle="1" w:styleId="DB8FE822D29642208396F5D16DB6C1BD">
    <w:name w:val="DB8FE822D29642208396F5D16DB6C1BD"/>
  </w:style>
  <w:style w:type="paragraph" w:customStyle="1" w:styleId="9C48096A158B4D1CB82CB27A00A8D2EC">
    <w:name w:val="9C48096A158B4D1CB82CB27A00A8D2EC"/>
  </w:style>
  <w:style w:type="paragraph" w:customStyle="1" w:styleId="D64AD7ABBE864C7AA5330CF7AAD69F91">
    <w:name w:val="D64AD7ABBE864C7AA5330CF7AAD69F91"/>
  </w:style>
  <w:style w:type="paragraph" w:customStyle="1" w:styleId="1DE2B5DFDCCD46A785E961860B118B3A">
    <w:name w:val="1DE2B5DFDCCD46A785E961860B118B3A"/>
  </w:style>
  <w:style w:type="paragraph" w:customStyle="1" w:styleId="89A7DE8896324E8EB0DBAAAACFC73A5D">
    <w:name w:val="89A7DE8896324E8EB0DBAAAACFC73A5D"/>
  </w:style>
  <w:style w:type="paragraph" w:customStyle="1" w:styleId="577B7E263E6E4488BE726A060DE043C7">
    <w:name w:val="577B7E263E6E4488BE726A060DE043C7"/>
  </w:style>
  <w:style w:type="paragraph" w:customStyle="1" w:styleId="056788D4C57B4327AAFB4026DEA4464F">
    <w:name w:val="056788D4C57B4327AAFB4026DEA4464F"/>
  </w:style>
  <w:style w:type="paragraph" w:customStyle="1" w:styleId="D920EFDF5B064BCDB7464D542D98DF34">
    <w:name w:val="D920EFDF5B064BCDB7464D542D98DF34"/>
  </w:style>
  <w:style w:type="paragraph" w:customStyle="1" w:styleId="D385C14AF96F4E7FBBCFC4E1B81867A7">
    <w:name w:val="D385C14AF96F4E7FBBCFC4E1B81867A7"/>
  </w:style>
  <w:style w:type="paragraph" w:customStyle="1" w:styleId="B5D13684930E4830968678C90965EB6E">
    <w:name w:val="B5D13684930E4830968678C90965EB6E"/>
  </w:style>
  <w:style w:type="paragraph" w:customStyle="1" w:styleId="F62C77D1A1C04E22A64402CA7C5913C7">
    <w:name w:val="F62C77D1A1C04E22A64402CA7C5913C7"/>
  </w:style>
  <w:style w:type="paragraph" w:customStyle="1" w:styleId="9A3A6BB7CBD342B08BC14E0BE141CF81">
    <w:name w:val="9A3A6BB7CBD342B08BC14E0BE141CF81"/>
  </w:style>
  <w:style w:type="paragraph" w:customStyle="1" w:styleId="D7BB2D0010CD4F8F84451DA3A097A391">
    <w:name w:val="D7BB2D0010CD4F8F84451DA3A097A391"/>
  </w:style>
  <w:style w:type="paragraph" w:customStyle="1" w:styleId="A9AA481454024BF7B4499ED324AC156B">
    <w:name w:val="A9AA481454024BF7B4499ED324AC156B"/>
  </w:style>
  <w:style w:type="paragraph" w:customStyle="1" w:styleId="BE9A5A76E3324EE5A5C3B1EB3D29FD62">
    <w:name w:val="BE9A5A76E3324EE5A5C3B1EB3D29FD62"/>
  </w:style>
  <w:style w:type="paragraph" w:customStyle="1" w:styleId="BAD043C3C6694DA181920F5A31DBB20C">
    <w:name w:val="BAD043C3C6694DA181920F5A31DBB20C"/>
  </w:style>
  <w:style w:type="paragraph" w:customStyle="1" w:styleId="42F4995BDFB542CF8823AF15A203EB0A">
    <w:name w:val="42F4995BDFB542CF8823AF15A203EB0A"/>
  </w:style>
  <w:style w:type="paragraph" w:customStyle="1" w:styleId="D5904D8AAAA4426CB5BDF4962294F914">
    <w:name w:val="D5904D8AAAA4426CB5BDF4962294F914"/>
  </w:style>
  <w:style w:type="paragraph" w:customStyle="1" w:styleId="DBF0EE33440B4EBD9C2E74E4FBEF1BB2">
    <w:name w:val="DBF0EE33440B4EBD9C2E74E4FBEF1BB2"/>
  </w:style>
  <w:style w:type="paragraph" w:customStyle="1" w:styleId="9DCC8923CD3E4D83A3164BAE1409295B">
    <w:name w:val="9DCC8923CD3E4D83A3164BAE1409295B"/>
  </w:style>
  <w:style w:type="paragraph" w:customStyle="1" w:styleId="37AF829365454394941E79F44AE79829">
    <w:name w:val="37AF829365454394941E79F44AE79829"/>
  </w:style>
  <w:style w:type="paragraph" w:customStyle="1" w:styleId="AC7E7BF97D6B4416AA8B26F4E3063D40">
    <w:name w:val="AC7E7BF97D6B4416AA8B26F4E3063D40"/>
  </w:style>
  <w:style w:type="paragraph" w:customStyle="1" w:styleId="ECF6AC85E15B4BF285EA9B9959BED10D">
    <w:name w:val="ECF6AC85E15B4BF285EA9B9959BED10D"/>
  </w:style>
  <w:style w:type="paragraph" w:customStyle="1" w:styleId="4AD668218F4A4E80A6E0D669196911AD">
    <w:name w:val="4AD668218F4A4E80A6E0D669196911AD"/>
  </w:style>
  <w:style w:type="paragraph" w:customStyle="1" w:styleId="BE8CA2EF8B4948098EB64525E72638B6">
    <w:name w:val="BE8CA2EF8B4948098EB64525E72638B6"/>
  </w:style>
  <w:style w:type="paragraph" w:customStyle="1" w:styleId="A90C7E4B83FA435190EA501438D13CFA">
    <w:name w:val="A90C7E4B83FA435190EA501438D13CFA"/>
  </w:style>
  <w:style w:type="paragraph" w:customStyle="1" w:styleId="DF74CEA2012A48539B7ACD6A5B8CF501">
    <w:name w:val="DF74CEA2012A48539B7ACD6A5B8CF501"/>
  </w:style>
  <w:style w:type="paragraph" w:customStyle="1" w:styleId="B70E416D5F8B4F088A35E51D5FAADA11">
    <w:name w:val="B70E416D5F8B4F088A35E51D5FAADA11"/>
  </w:style>
  <w:style w:type="paragraph" w:customStyle="1" w:styleId="EC2BFBE235BD4D6C93976AA1C2ABBD0F">
    <w:name w:val="EC2BFBE235BD4D6C93976AA1C2ABBD0F"/>
  </w:style>
  <w:style w:type="paragraph" w:customStyle="1" w:styleId="43A1E0650D614AEBBFEC8D0C0A932AFF">
    <w:name w:val="43A1E0650D614AEBBFEC8D0C0A932AFF"/>
  </w:style>
  <w:style w:type="paragraph" w:customStyle="1" w:styleId="CC0CDC896D704364BBE083BE91DDE34D">
    <w:name w:val="CC0CDC896D704364BBE083BE91DDE34D"/>
  </w:style>
  <w:style w:type="paragraph" w:customStyle="1" w:styleId="040FEE62AD8F41369D0B5846B0A9ACDA">
    <w:name w:val="040FEE62AD8F41369D0B5846B0A9ACDA"/>
  </w:style>
  <w:style w:type="paragraph" w:customStyle="1" w:styleId="D9E31812EC4E4F37BF7E459B3F100E09">
    <w:name w:val="D9E31812EC4E4F37BF7E459B3F100E09"/>
  </w:style>
  <w:style w:type="paragraph" w:customStyle="1" w:styleId="194A949BE74247E280A0722EE277C5EC">
    <w:name w:val="194A949BE74247E280A0722EE277C5EC"/>
  </w:style>
  <w:style w:type="paragraph" w:customStyle="1" w:styleId="24EA58B28AAA467A85BDEA37A1337BB4">
    <w:name w:val="24EA58B28AAA467A85BDEA37A1337BB4"/>
  </w:style>
  <w:style w:type="paragraph" w:customStyle="1" w:styleId="89D447FEBF70434B8073C5096B123BAC">
    <w:name w:val="89D447FEBF70434B8073C5096B123BAC"/>
  </w:style>
  <w:style w:type="paragraph" w:customStyle="1" w:styleId="17F0AA0599FE4003AFFC8D3F3D56DACF">
    <w:name w:val="17F0AA0599FE4003AFFC8D3F3D56DACF"/>
  </w:style>
  <w:style w:type="paragraph" w:customStyle="1" w:styleId="E38493FA18374AE9B6A2FA12AEACF3CB">
    <w:name w:val="E38493FA18374AE9B6A2FA12AEACF3CB"/>
  </w:style>
  <w:style w:type="paragraph" w:customStyle="1" w:styleId="C4C9624E6E7442428EBEDCB9B756B02B">
    <w:name w:val="C4C9624E6E7442428EBEDCB9B756B02B"/>
  </w:style>
  <w:style w:type="paragraph" w:customStyle="1" w:styleId="BD34498A000549AD8FC0632970AC062A">
    <w:name w:val="BD34498A000549AD8FC0632970AC062A"/>
  </w:style>
  <w:style w:type="paragraph" w:customStyle="1" w:styleId="13D11C742B5E4B86BA1E7E98E7B65046">
    <w:name w:val="13D11C742B5E4B86BA1E7E98E7B65046"/>
  </w:style>
  <w:style w:type="paragraph" w:customStyle="1" w:styleId="4ABC5735FEF245038A026841FA9D7CC1">
    <w:name w:val="4ABC5735FEF245038A026841FA9D7CC1"/>
  </w:style>
  <w:style w:type="paragraph" w:customStyle="1" w:styleId="7BDB3C8A1E9642578EC77C523F242F0F">
    <w:name w:val="7BDB3C8A1E9642578EC77C523F242F0F"/>
  </w:style>
  <w:style w:type="paragraph" w:customStyle="1" w:styleId="66C701B2C6D745D294312EC7FEEAC89E">
    <w:name w:val="66C701B2C6D745D294312EC7FEEAC89E"/>
  </w:style>
  <w:style w:type="paragraph" w:customStyle="1" w:styleId="503D6848C7E347C7B847CF01A99797E9">
    <w:name w:val="503D6848C7E347C7B847CF01A99797E9"/>
  </w:style>
  <w:style w:type="paragraph" w:customStyle="1" w:styleId="5EB23F9B3C0647FBBE1080767552D3DE">
    <w:name w:val="5EB23F9B3C0647FBBE1080767552D3DE"/>
  </w:style>
  <w:style w:type="paragraph" w:customStyle="1" w:styleId="3D08422F2FEC4CABB31E3D0FC458FD9D">
    <w:name w:val="3D08422F2FEC4CABB31E3D0FC458FD9D"/>
  </w:style>
  <w:style w:type="paragraph" w:customStyle="1" w:styleId="E8EBDE1565C54BB79C5071FFDA42F987">
    <w:name w:val="E8EBDE1565C54BB79C5071FFDA42F987"/>
  </w:style>
  <w:style w:type="paragraph" w:customStyle="1" w:styleId="E76DE437CFF040F7B0E6DFE3712E523B">
    <w:name w:val="E76DE437CFF040F7B0E6DFE3712E523B"/>
  </w:style>
  <w:style w:type="paragraph" w:customStyle="1" w:styleId="6C71D7699C64425284C4DB86BEAA36EA">
    <w:name w:val="6C71D7699C64425284C4DB86BEAA36EA"/>
  </w:style>
  <w:style w:type="paragraph" w:customStyle="1" w:styleId="052E8B5E6D064900870F34E9416BE790">
    <w:name w:val="052E8B5E6D064900870F34E9416BE790"/>
  </w:style>
  <w:style w:type="paragraph" w:customStyle="1" w:styleId="1434A6D43B58476998DB80635494B2FC">
    <w:name w:val="1434A6D43B58476998DB80635494B2FC"/>
  </w:style>
  <w:style w:type="paragraph" w:customStyle="1" w:styleId="6BBBD6AFBCB84D98ADE383334ED2EA19">
    <w:name w:val="6BBBD6AFBCB84D98ADE383334ED2EA19"/>
  </w:style>
  <w:style w:type="paragraph" w:customStyle="1" w:styleId="95A4F4F7A5A24985AD5B6CB99B483008">
    <w:name w:val="95A4F4F7A5A24985AD5B6CB99B483008"/>
  </w:style>
  <w:style w:type="paragraph" w:customStyle="1" w:styleId="A04B33C3DAED472898D1DBF40B8F4712">
    <w:name w:val="A04B33C3DAED472898D1DBF40B8F4712"/>
  </w:style>
  <w:style w:type="paragraph" w:customStyle="1" w:styleId="44AE4B679700498FBFB180A967F488B5">
    <w:name w:val="44AE4B679700498FBFB180A967F488B5"/>
  </w:style>
  <w:style w:type="paragraph" w:customStyle="1" w:styleId="CDCB63F63AEB48C9B455DCD6A0D46EFA">
    <w:name w:val="CDCB63F63AEB48C9B455DCD6A0D46EFA"/>
  </w:style>
  <w:style w:type="paragraph" w:customStyle="1" w:styleId="B92A36A554854B85B824F4061CC4FAD3">
    <w:name w:val="B92A36A554854B85B824F4061CC4FAD3"/>
  </w:style>
  <w:style w:type="paragraph" w:customStyle="1" w:styleId="F7184D53DBEC4214BA8C965B70B5E6C9">
    <w:name w:val="F7184D53DBEC4214BA8C965B70B5E6C9"/>
  </w:style>
  <w:style w:type="paragraph" w:customStyle="1" w:styleId="084B08BC69EF4651B97C6D3F6C8D3121">
    <w:name w:val="084B08BC69EF4651B97C6D3F6C8D3121"/>
  </w:style>
  <w:style w:type="paragraph" w:customStyle="1" w:styleId="874465DEEFD645E38D5DCAD0F23C6402">
    <w:name w:val="874465DEEFD645E38D5DCAD0F23C6402"/>
  </w:style>
  <w:style w:type="paragraph" w:customStyle="1" w:styleId="C42CF673270847F9A330E12B5F9095F2">
    <w:name w:val="C42CF673270847F9A330E12B5F9095F2"/>
  </w:style>
  <w:style w:type="paragraph" w:customStyle="1" w:styleId="3A6EDBB6684C42A0A77DFC92ED40827F">
    <w:name w:val="3A6EDBB6684C42A0A77DFC92ED40827F"/>
  </w:style>
  <w:style w:type="paragraph" w:customStyle="1" w:styleId="7B36F9E4EAF140FD9CEDEC990653050A">
    <w:name w:val="7B36F9E4EAF140FD9CEDEC990653050A"/>
  </w:style>
  <w:style w:type="paragraph" w:customStyle="1" w:styleId="DF66679BA8CE461B8F8273B55CADAC25">
    <w:name w:val="DF66679BA8CE461B8F8273B55CADAC25"/>
  </w:style>
  <w:style w:type="paragraph" w:customStyle="1" w:styleId="223ED1DFB9D7461FB9B732BF13A75C33">
    <w:name w:val="223ED1DFB9D7461FB9B732BF13A75C33"/>
  </w:style>
  <w:style w:type="paragraph" w:customStyle="1" w:styleId="AFCF8C6F51A54C798B86894ADA712C9F">
    <w:name w:val="AFCF8C6F51A54C798B86894ADA712C9F"/>
  </w:style>
  <w:style w:type="paragraph" w:customStyle="1" w:styleId="C8DAF81AB0914BCCA46E9510FBEA4F1F">
    <w:name w:val="C8DAF81AB0914BCCA46E9510FBEA4F1F"/>
  </w:style>
  <w:style w:type="paragraph" w:customStyle="1" w:styleId="DCEE0BE7B7714676867BAA36176CA36C">
    <w:name w:val="DCEE0BE7B7714676867BAA36176CA36C"/>
  </w:style>
  <w:style w:type="paragraph" w:customStyle="1" w:styleId="3EC33E5F308B4359A07BD6362E5AD0AC">
    <w:name w:val="3EC33E5F308B4359A07BD6362E5AD0AC"/>
  </w:style>
  <w:style w:type="paragraph" w:customStyle="1" w:styleId="E6DAF5BBD95C4EAC9C9DAC5A00BA08A2">
    <w:name w:val="E6DAF5BBD95C4EAC9C9DAC5A00BA08A2"/>
  </w:style>
  <w:style w:type="paragraph" w:customStyle="1" w:styleId="77B02B547EDB4D9C8549C855B40F5FE7">
    <w:name w:val="77B02B547EDB4D9C8549C855B40F5FE7"/>
  </w:style>
  <w:style w:type="paragraph" w:customStyle="1" w:styleId="B6E7D02B9E0A4CA6B81072053829BCC9">
    <w:name w:val="B6E7D02B9E0A4CA6B81072053829BCC9"/>
  </w:style>
  <w:style w:type="paragraph" w:customStyle="1" w:styleId="1E9DDBE23E25480E8E623795E0371D8E">
    <w:name w:val="1E9DDBE23E25480E8E623795E0371D8E"/>
  </w:style>
  <w:style w:type="paragraph" w:customStyle="1" w:styleId="2197862715254B6F94785B75F8241174">
    <w:name w:val="2197862715254B6F94785B75F8241174"/>
  </w:style>
  <w:style w:type="paragraph" w:customStyle="1" w:styleId="C6623CAE53CB4361BF79FE88602150D7">
    <w:name w:val="C6623CAE53CB4361BF79FE88602150D7"/>
  </w:style>
  <w:style w:type="paragraph" w:customStyle="1" w:styleId="A75E9A334A5C4A1AAD3C088C6CCD05BD">
    <w:name w:val="A75E9A334A5C4A1AAD3C088C6CCD05BD"/>
  </w:style>
  <w:style w:type="paragraph" w:customStyle="1" w:styleId="F46F79C26DDA44D298EB0686D8D2CAEF">
    <w:name w:val="F46F79C26DDA44D298EB0686D8D2CAEF"/>
  </w:style>
  <w:style w:type="paragraph" w:customStyle="1" w:styleId="7DD6EA1C7585455ABFE46C3367E3FB3E">
    <w:name w:val="7DD6EA1C7585455ABFE46C3367E3FB3E"/>
  </w:style>
  <w:style w:type="paragraph" w:customStyle="1" w:styleId="C3E5BF2D43904C8485858C723720F96B">
    <w:name w:val="C3E5BF2D43904C8485858C723720F96B"/>
  </w:style>
  <w:style w:type="paragraph" w:customStyle="1" w:styleId="F66BF60214C54CE3B566797D7AE71F2C">
    <w:name w:val="F66BF60214C54CE3B566797D7AE71F2C"/>
  </w:style>
  <w:style w:type="paragraph" w:customStyle="1" w:styleId="AB59380DE9BD4DA688756BB8E3BEAE98">
    <w:name w:val="AB59380DE9BD4DA688756BB8E3BEAE98"/>
  </w:style>
  <w:style w:type="paragraph" w:customStyle="1" w:styleId="964E1510DFE6417DA8229361BAA55B66">
    <w:name w:val="964E1510DFE6417DA8229361BAA55B66"/>
  </w:style>
  <w:style w:type="paragraph" w:customStyle="1" w:styleId="F2FB36AE0D914A7B95AEEB66EC34DD3D">
    <w:name w:val="F2FB36AE0D914A7B95AEEB66EC34DD3D"/>
  </w:style>
  <w:style w:type="paragraph" w:customStyle="1" w:styleId="236C8A7650704A638B4707B1DBEABDBF">
    <w:name w:val="236C8A7650704A638B4707B1DBEABDBF"/>
  </w:style>
  <w:style w:type="paragraph" w:customStyle="1" w:styleId="2098EE75519944AC84D231B916C5B499">
    <w:name w:val="2098EE75519944AC84D231B916C5B499"/>
  </w:style>
  <w:style w:type="paragraph" w:customStyle="1" w:styleId="E287D0E8B96D468CB0C296DE72F4DC63">
    <w:name w:val="E287D0E8B96D468CB0C296DE72F4DC63"/>
  </w:style>
  <w:style w:type="paragraph" w:customStyle="1" w:styleId="4BABBE8B34514A33B8CE23932C549FF6">
    <w:name w:val="4BABBE8B34514A33B8CE23932C549FF6"/>
  </w:style>
  <w:style w:type="paragraph" w:customStyle="1" w:styleId="9255C88A65D6491884C2CD46F7B8C361">
    <w:name w:val="9255C88A65D6491884C2CD46F7B8C361"/>
  </w:style>
  <w:style w:type="paragraph" w:customStyle="1" w:styleId="E6794BFD01D54DABA9D67E6A3781CB8E">
    <w:name w:val="E6794BFD01D54DABA9D67E6A3781CB8E"/>
  </w:style>
  <w:style w:type="paragraph" w:customStyle="1" w:styleId="3BB65376CD5247349FCF96F21C33FE37">
    <w:name w:val="3BB65376CD5247349FCF96F21C33FE37"/>
  </w:style>
  <w:style w:type="paragraph" w:customStyle="1" w:styleId="EFEF819039B44AB880081B1CF033F3B4">
    <w:name w:val="EFEF819039B44AB880081B1CF033F3B4"/>
  </w:style>
  <w:style w:type="paragraph" w:customStyle="1" w:styleId="A60790203A94476DB1254F74BB9C81EA">
    <w:name w:val="A60790203A94476DB1254F74BB9C81EA"/>
  </w:style>
  <w:style w:type="paragraph" w:customStyle="1" w:styleId="F526D68CFC124D8995517F0445BBCC67">
    <w:name w:val="F526D68CFC124D8995517F0445BBCC67"/>
  </w:style>
  <w:style w:type="paragraph" w:customStyle="1" w:styleId="E29E3A9912CE49CEAFE127ACD4BDB698">
    <w:name w:val="E29E3A9912CE49CEAFE127ACD4BDB698"/>
  </w:style>
  <w:style w:type="paragraph" w:customStyle="1" w:styleId="14A93B26605C4C808499C4B21A8E91EA">
    <w:name w:val="14A93B26605C4C808499C4B21A8E91EA"/>
  </w:style>
  <w:style w:type="paragraph" w:customStyle="1" w:styleId="2154F1CE30D2493FA472FC6CE0EF5F8B">
    <w:name w:val="2154F1CE30D2493FA472FC6CE0EF5F8B"/>
  </w:style>
  <w:style w:type="paragraph" w:customStyle="1" w:styleId="784322A4B39C40DA9BEDBC9504A8C94E">
    <w:name w:val="784322A4B39C40DA9BEDBC9504A8C94E"/>
  </w:style>
  <w:style w:type="paragraph" w:customStyle="1" w:styleId="A5500FC083CE440FABE1739DED827E78">
    <w:name w:val="A5500FC083CE440FABE1739DED827E78"/>
  </w:style>
  <w:style w:type="paragraph" w:customStyle="1" w:styleId="AB115BB14B9C4798B01F266FFB7BA0D4">
    <w:name w:val="AB115BB14B9C4798B01F266FFB7BA0D4"/>
  </w:style>
  <w:style w:type="paragraph" w:customStyle="1" w:styleId="9A13086247EE420AA5A97B22C866D407">
    <w:name w:val="9A13086247EE420AA5A97B22C866D407"/>
  </w:style>
  <w:style w:type="paragraph" w:customStyle="1" w:styleId="138F5F07395D4AABBD595E67FFF1DFFD">
    <w:name w:val="138F5F07395D4AABBD595E67FFF1DFFD"/>
  </w:style>
  <w:style w:type="paragraph" w:customStyle="1" w:styleId="16CB016BF84847F599FAC5A82EA52BB4">
    <w:name w:val="16CB016BF84847F599FAC5A82EA52BB4"/>
  </w:style>
  <w:style w:type="paragraph" w:customStyle="1" w:styleId="8926E75E20874C44B91B425C42200AA8">
    <w:name w:val="8926E75E20874C44B91B425C42200AA8"/>
  </w:style>
  <w:style w:type="paragraph" w:customStyle="1" w:styleId="857116BE2BDB402191276D2A7DC916D6">
    <w:name w:val="857116BE2BDB402191276D2A7DC916D6"/>
  </w:style>
  <w:style w:type="paragraph" w:customStyle="1" w:styleId="ABD371667A8E46CDB9D634C9B0826E1E">
    <w:name w:val="ABD371667A8E46CDB9D634C9B0826E1E"/>
  </w:style>
  <w:style w:type="paragraph" w:customStyle="1" w:styleId="647A69027FF24F2681A5794AAE89A3FE">
    <w:name w:val="647A69027FF24F2681A5794AAE89A3FE"/>
  </w:style>
  <w:style w:type="paragraph" w:customStyle="1" w:styleId="A7793E02CDE346FFA7972018C573A60E">
    <w:name w:val="A7793E02CDE346FFA7972018C573A60E"/>
  </w:style>
  <w:style w:type="paragraph" w:customStyle="1" w:styleId="73A8A61598C04E5EA3758DCB608BDBC3">
    <w:name w:val="73A8A61598C04E5EA3758DCB608BDBC3"/>
  </w:style>
  <w:style w:type="paragraph" w:customStyle="1" w:styleId="5947034310894A08A23B77ADBA7B0780">
    <w:name w:val="5947034310894A08A23B77ADBA7B0780"/>
  </w:style>
  <w:style w:type="paragraph" w:customStyle="1" w:styleId="86F0C0B082F147E0BA29AA005A0BF975">
    <w:name w:val="86F0C0B082F147E0BA29AA005A0BF975"/>
  </w:style>
  <w:style w:type="paragraph" w:customStyle="1" w:styleId="8AAE915232EF45289CE1FD5E0582906F">
    <w:name w:val="8AAE915232EF45289CE1FD5E0582906F"/>
  </w:style>
  <w:style w:type="paragraph" w:customStyle="1" w:styleId="79E78E27AEB1482790E360AC33BC8CB4">
    <w:name w:val="79E78E27AEB1482790E360AC33BC8CB4"/>
  </w:style>
  <w:style w:type="paragraph" w:customStyle="1" w:styleId="80DC7ECEFC4944A9AC4AE4A899FC5340">
    <w:name w:val="80DC7ECEFC4944A9AC4AE4A899FC5340"/>
  </w:style>
  <w:style w:type="paragraph" w:customStyle="1" w:styleId="ED6D5CFF06A54E0997210BF5543DAF57">
    <w:name w:val="ED6D5CFF06A54E0997210BF5543DAF57"/>
  </w:style>
  <w:style w:type="paragraph" w:customStyle="1" w:styleId="6C3CF348031541EDA5AAA1F36F63A2C4">
    <w:name w:val="6C3CF348031541EDA5AAA1F36F63A2C4"/>
  </w:style>
  <w:style w:type="paragraph" w:customStyle="1" w:styleId="ED6C432097BE4AB08A114BF56B7751BA">
    <w:name w:val="ED6C432097BE4AB08A114BF56B7751BA"/>
  </w:style>
  <w:style w:type="paragraph" w:customStyle="1" w:styleId="442F370451A0432F8CD7754D8F57F9D2">
    <w:name w:val="442F370451A0432F8CD7754D8F57F9D2"/>
  </w:style>
  <w:style w:type="paragraph" w:customStyle="1" w:styleId="F343F76D43B14B3BAD1E4FEDA3768E79">
    <w:name w:val="F343F76D43B14B3BAD1E4FEDA3768E79"/>
  </w:style>
  <w:style w:type="paragraph" w:customStyle="1" w:styleId="726157936AC840D3BBC9963204D13148">
    <w:name w:val="726157936AC840D3BBC9963204D13148"/>
  </w:style>
  <w:style w:type="paragraph" w:customStyle="1" w:styleId="A316C1A2D28B40EF9A8AA4EB6A493314">
    <w:name w:val="A316C1A2D28B40EF9A8AA4EB6A493314"/>
  </w:style>
  <w:style w:type="paragraph" w:customStyle="1" w:styleId="ED5FFD9409C740FB9D144524E17D2857">
    <w:name w:val="ED5FFD9409C740FB9D144524E17D2857"/>
  </w:style>
  <w:style w:type="paragraph" w:customStyle="1" w:styleId="1AD3E24217434CD38BAA04774164DB54">
    <w:name w:val="1AD3E24217434CD38BAA04774164DB54"/>
  </w:style>
  <w:style w:type="paragraph" w:customStyle="1" w:styleId="84A9DE3C47BE478CBC134B4311F6DDCF">
    <w:name w:val="84A9DE3C47BE478CBC134B4311F6DDCF"/>
  </w:style>
  <w:style w:type="paragraph" w:customStyle="1" w:styleId="EF5609D911DD441A8D948F9F6F2E032A">
    <w:name w:val="EF5609D911DD441A8D948F9F6F2E032A"/>
  </w:style>
  <w:style w:type="paragraph" w:customStyle="1" w:styleId="07893E2B00164C9388CD695C465BF5B5">
    <w:name w:val="07893E2B00164C9388CD695C465BF5B5"/>
  </w:style>
  <w:style w:type="paragraph" w:customStyle="1" w:styleId="5A40807C20244124860C47BE53BB21B5">
    <w:name w:val="5A40807C20244124860C47BE53BB21B5"/>
  </w:style>
  <w:style w:type="paragraph" w:customStyle="1" w:styleId="66EC23803107406DB19EAC2776F2F9CB">
    <w:name w:val="66EC23803107406DB19EAC2776F2F9CB"/>
  </w:style>
  <w:style w:type="paragraph" w:customStyle="1" w:styleId="7649CE2DD087471787ABFA2E3821965D">
    <w:name w:val="7649CE2DD087471787ABFA2E3821965D"/>
  </w:style>
  <w:style w:type="paragraph" w:customStyle="1" w:styleId="9ADFB261AF2E4D0AA2F02FDD5BFCE236">
    <w:name w:val="9ADFB261AF2E4D0AA2F02FDD5BFCE236"/>
  </w:style>
  <w:style w:type="paragraph" w:customStyle="1" w:styleId="81A6AB432FA6407286BF0915352D1EF0">
    <w:name w:val="81A6AB432FA6407286BF0915352D1EF0"/>
  </w:style>
  <w:style w:type="paragraph" w:customStyle="1" w:styleId="DDFAC22A37A548C4B65E02B7A4CC4361">
    <w:name w:val="DDFAC22A37A548C4B65E02B7A4CC4361"/>
  </w:style>
  <w:style w:type="paragraph" w:customStyle="1" w:styleId="60C06EB5B19E4DD1B65E3E365ECD061C">
    <w:name w:val="60C06EB5B19E4DD1B65E3E365ECD061C"/>
  </w:style>
  <w:style w:type="paragraph" w:customStyle="1" w:styleId="BA99C36A9C5B42EB8A77292C0B8D43BB">
    <w:name w:val="BA99C36A9C5B42EB8A77292C0B8D43BB"/>
  </w:style>
  <w:style w:type="paragraph" w:customStyle="1" w:styleId="A2B8B90691E84755B8FB226E5FA64FB9">
    <w:name w:val="A2B8B90691E84755B8FB226E5FA64FB9"/>
  </w:style>
  <w:style w:type="paragraph" w:customStyle="1" w:styleId="AA1A7C53986741428C6EC0B9D3D443CA">
    <w:name w:val="AA1A7C53986741428C6EC0B9D3D443CA"/>
  </w:style>
  <w:style w:type="paragraph" w:customStyle="1" w:styleId="59955C0D74EC4F20A7D1AB2CF86BFD67">
    <w:name w:val="59955C0D74EC4F20A7D1AB2CF86BFD67"/>
  </w:style>
  <w:style w:type="paragraph" w:customStyle="1" w:styleId="424FCB0DA38342AAAF4687EEF436DBB7">
    <w:name w:val="424FCB0DA38342AAAF4687EEF436DBB7"/>
  </w:style>
  <w:style w:type="paragraph" w:customStyle="1" w:styleId="4DE30D95819E4AF0B6D60AB64F6019AE">
    <w:name w:val="4DE30D95819E4AF0B6D60AB64F6019AE"/>
  </w:style>
  <w:style w:type="paragraph" w:customStyle="1" w:styleId="BDD1E0AA5ED84EA6A15FCF12101010B3">
    <w:name w:val="BDD1E0AA5ED84EA6A15FCF12101010B3"/>
  </w:style>
  <w:style w:type="paragraph" w:customStyle="1" w:styleId="EFA93D1BA6A0433BBBE382608672CE6B">
    <w:name w:val="EFA93D1BA6A0433BBBE382608672CE6B"/>
  </w:style>
  <w:style w:type="paragraph" w:customStyle="1" w:styleId="A31A8FC22617494D833F79CD14E5A67B">
    <w:name w:val="A31A8FC22617494D833F79CD14E5A67B"/>
  </w:style>
  <w:style w:type="paragraph" w:customStyle="1" w:styleId="A4D429359B384A98AF14A3A88EA7BC3D">
    <w:name w:val="A4D429359B384A98AF14A3A88EA7BC3D"/>
  </w:style>
  <w:style w:type="paragraph" w:customStyle="1" w:styleId="C34E0BF3DBCE4152B4E0F70893F2E898">
    <w:name w:val="C34E0BF3DBCE4152B4E0F70893F2E898"/>
  </w:style>
  <w:style w:type="paragraph" w:customStyle="1" w:styleId="3572162EFF964AF6A2362D70417F69DF">
    <w:name w:val="3572162EFF964AF6A2362D70417F69DF"/>
  </w:style>
  <w:style w:type="paragraph" w:customStyle="1" w:styleId="E4DBB8F0EDFB4F7EAE5C4CE4878B5C7B">
    <w:name w:val="E4DBB8F0EDFB4F7EAE5C4CE4878B5C7B"/>
  </w:style>
  <w:style w:type="paragraph" w:customStyle="1" w:styleId="E65F575672FD4A9D9EEE7201D085F2C7">
    <w:name w:val="E65F575672FD4A9D9EEE7201D085F2C7"/>
  </w:style>
  <w:style w:type="paragraph" w:customStyle="1" w:styleId="DDE7238F423B444E96740288DEF3DE7A">
    <w:name w:val="DDE7238F423B444E96740288DEF3DE7A"/>
  </w:style>
  <w:style w:type="paragraph" w:customStyle="1" w:styleId="853CF4FC683E4D29AE0388EC83CC99E6">
    <w:name w:val="853CF4FC683E4D29AE0388EC83CC99E6"/>
  </w:style>
  <w:style w:type="paragraph" w:customStyle="1" w:styleId="FD48B95E30004EE8BD379E18F8BBD6E5">
    <w:name w:val="FD48B95E30004EE8BD379E18F8BBD6E5"/>
  </w:style>
  <w:style w:type="paragraph" w:customStyle="1" w:styleId="220C22B0A6C647098C682C3F01DE9D1C">
    <w:name w:val="220C22B0A6C647098C682C3F01DE9D1C"/>
  </w:style>
  <w:style w:type="paragraph" w:customStyle="1" w:styleId="8BD407F0DA0946AD8111DC4C6BE2D94A">
    <w:name w:val="8BD407F0DA0946AD8111DC4C6BE2D94A"/>
  </w:style>
  <w:style w:type="paragraph" w:customStyle="1" w:styleId="9C07AA96DA464D42AAE73D37874FD25A">
    <w:name w:val="9C07AA96DA464D42AAE73D37874FD25A"/>
  </w:style>
  <w:style w:type="paragraph" w:customStyle="1" w:styleId="F21BC018648147D6BDFBEE311FAF9E05">
    <w:name w:val="F21BC018648147D6BDFBEE311FAF9E05"/>
  </w:style>
  <w:style w:type="paragraph" w:customStyle="1" w:styleId="882F66702F3B41CDACFAFE0DD2742699">
    <w:name w:val="882F66702F3B41CDACFAFE0DD2742699"/>
  </w:style>
  <w:style w:type="paragraph" w:customStyle="1" w:styleId="F9265E4937FE46C59E2ACBD3F5BA734C">
    <w:name w:val="F9265E4937FE46C59E2ACBD3F5BA734C"/>
  </w:style>
  <w:style w:type="paragraph" w:customStyle="1" w:styleId="3FF800579AFD4D29B3C705038DDF79DE">
    <w:name w:val="3FF800579AFD4D29B3C705038DDF79DE"/>
  </w:style>
  <w:style w:type="paragraph" w:customStyle="1" w:styleId="8404ADDF46084D80A7B6B2D10C85E012">
    <w:name w:val="8404ADDF46084D80A7B6B2D10C85E012"/>
  </w:style>
  <w:style w:type="paragraph" w:customStyle="1" w:styleId="C00CF39F53CC472A9794793311A8D46B">
    <w:name w:val="C00CF39F53CC472A9794793311A8D46B"/>
  </w:style>
  <w:style w:type="paragraph" w:customStyle="1" w:styleId="E29186D3DC5F479AA7F504F1776C7001">
    <w:name w:val="E29186D3DC5F479AA7F504F1776C7001"/>
  </w:style>
  <w:style w:type="paragraph" w:customStyle="1" w:styleId="30E2461CFC4B4B469A60A346B42B2090">
    <w:name w:val="30E2461CFC4B4B469A60A346B42B2090"/>
  </w:style>
  <w:style w:type="paragraph" w:customStyle="1" w:styleId="F79BBB704F3A457F8D6D43C7D4368D3C">
    <w:name w:val="F79BBB704F3A457F8D6D43C7D4368D3C"/>
  </w:style>
  <w:style w:type="paragraph" w:customStyle="1" w:styleId="9EA5A9931E39498C879DB6BC02BA96AB">
    <w:name w:val="9EA5A9931E39498C879DB6BC02BA96AB"/>
  </w:style>
  <w:style w:type="paragraph" w:customStyle="1" w:styleId="53A1F08EC0B54A239A56C60D8B64810D">
    <w:name w:val="53A1F08EC0B54A239A56C60D8B64810D"/>
  </w:style>
  <w:style w:type="paragraph" w:customStyle="1" w:styleId="2449AB1A90B14FF8B8B21781DA39D981">
    <w:name w:val="2449AB1A90B14FF8B8B21781DA39D981"/>
  </w:style>
  <w:style w:type="paragraph" w:customStyle="1" w:styleId="75333C908A6D4085ACEEDBBEC8CD8478">
    <w:name w:val="75333C908A6D4085ACEEDBBEC8CD8478"/>
  </w:style>
  <w:style w:type="paragraph" w:customStyle="1" w:styleId="F4B340BE4E2441B88FC85CCB22891A6C">
    <w:name w:val="F4B340BE4E2441B88FC85CCB22891A6C"/>
  </w:style>
  <w:style w:type="paragraph" w:customStyle="1" w:styleId="16F773B22AE14D44A803531F6A22C66F">
    <w:name w:val="16F773B22AE14D44A803531F6A22C66F"/>
  </w:style>
  <w:style w:type="paragraph" w:customStyle="1" w:styleId="CAC2359B391D438EBC39AC1F74DBC844">
    <w:name w:val="CAC2359B391D438EBC39AC1F74DBC844"/>
  </w:style>
  <w:style w:type="paragraph" w:customStyle="1" w:styleId="6FCCADD7DDEA44EFBA8EE290E536D312">
    <w:name w:val="6FCCADD7DDEA44EFBA8EE290E536D312"/>
  </w:style>
  <w:style w:type="paragraph" w:customStyle="1" w:styleId="78D82566835E49BE8B3D3CD49DE6EE60">
    <w:name w:val="78D82566835E49BE8B3D3CD49DE6EE60"/>
  </w:style>
  <w:style w:type="paragraph" w:customStyle="1" w:styleId="B6E3AA7C788E4E4FAAA247FAB974D5DA">
    <w:name w:val="B6E3AA7C788E4E4FAAA247FAB974D5DA"/>
  </w:style>
  <w:style w:type="paragraph" w:customStyle="1" w:styleId="64E9F5B5CF2C437E826A3E081903529D">
    <w:name w:val="64E9F5B5CF2C437E826A3E081903529D"/>
  </w:style>
  <w:style w:type="paragraph" w:customStyle="1" w:styleId="333ECA3FE8574249849AD120F859B973">
    <w:name w:val="333ECA3FE8574249849AD120F859B973"/>
  </w:style>
  <w:style w:type="paragraph" w:customStyle="1" w:styleId="C33E1C6DA07F422ABD886F188484E099">
    <w:name w:val="C33E1C6DA07F422ABD886F188484E099"/>
  </w:style>
  <w:style w:type="paragraph" w:customStyle="1" w:styleId="E377C0B8E3AD4953806DECA8A8358C31">
    <w:name w:val="E377C0B8E3AD4953806DECA8A8358C31"/>
  </w:style>
  <w:style w:type="paragraph" w:customStyle="1" w:styleId="251C9C0E1E264C6D8E4E60CB764ADCAB">
    <w:name w:val="251C9C0E1E264C6D8E4E60CB764ADCAB"/>
  </w:style>
  <w:style w:type="paragraph" w:customStyle="1" w:styleId="466322EAE0E84FA6AC47669E6E94DD61">
    <w:name w:val="466322EAE0E84FA6AC47669E6E94DD61"/>
  </w:style>
  <w:style w:type="paragraph" w:customStyle="1" w:styleId="2EDB0951506B412A83C7A114A434F6DE">
    <w:name w:val="2EDB0951506B412A83C7A114A434F6DE"/>
  </w:style>
  <w:style w:type="paragraph" w:customStyle="1" w:styleId="BD8E0337B0D740C9A8725AD51CCEAEE5">
    <w:name w:val="BD8E0337B0D740C9A8725AD51CCEAEE5"/>
  </w:style>
  <w:style w:type="paragraph" w:customStyle="1" w:styleId="F736E607D5A646D4AFCF3FBD1D5095FC">
    <w:name w:val="F736E607D5A646D4AFCF3FBD1D5095FC"/>
  </w:style>
  <w:style w:type="paragraph" w:customStyle="1" w:styleId="2149EC36BB1A4094A1A90E414579F77F">
    <w:name w:val="2149EC36BB1A4094A1A90E414579F77F"/>
  </w:style>
  <w:style w:type="paragraph" w:customStyle="1" w:styleId="CC25AFBCB2D04170A24E49A93E50A973">
    <w:name w:val="CC25AFBCB2D04170A24E49A93E50A973"/>
  </w:style>
  <w:style w:type="paragraph" w:customStyle="1" w:styleId="8C6566E2555A4BC69A32F651172D6876">
    <w:name w:val="8C6566E2555A4BC69A32F651172D6876"/>
  </w:style>
  <w:style w:type="paragraph" w:customStyle="1" w:styleId="7D68F7A857BC4577823343841B0F49FC">
    <w:name w:val="7D68F7A857BC4577823343841B0F49FC"/>
  </w:style>
  <w:style w:type="paragraph" w:customStyle="1" w:styleId="B5D5A92EC88A425C955D508AF36A0983">
    <w:name w:val="B5D5A92EC88A425C955D508AF36A0983"/>
  </w:style>
  <w:style w:type="paragraph" w:customStyle="1" w:styleId="EC6A15B57A4B4A83A6DE47C8F153ED0D">
    <w:name w:val="EC6A15B57A4B4A83A6DE47C8F153ED0D"/>
  </w:style>
  <w:style w:type="paragraph" w:customStyle="1" w:styleId="D8D6C9BB43994999A52C7D444973E60B">
    <w:name w:val="D8D6C9BB43994999A52C7D444973E60B"/>
  </w:style>
  <w:style w:type="paragraph" w:customStyle="1" w:styleId="945979E7D32C476C84A3559F4FC7D38B">
    <w:name w:val="945979E7D32C476C84A3559F4FC7D38B"/>
  </w:style>
  <w:style w:type="paragraph" w:customStyle="1" w:styleId="9209B9B4595B44B28CB9C8B365A61C39">
    <w:name w:val="9209B9B4595B44B28CB9C8B365A61C39"/>
    <w:rsid w:val="004B14CA"/>
  </w:style>
  <w:style w:type="paragraph" w:customStyle="1" w:styleId="A78CE1891A204E8CA8BE40C0E7B3207D">
    <w:name w:val="A78CE1891A204E8CA8BE40C0E7B3207D"/>
    <w:rsid w:val="004B1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ECFA-BA97-4865-AD7F-ADBE75212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sf-1p.dotx</Template>
  <TotalTime>204</TotalTime>
  <Pages>10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ATP</vt:lpstr>
    </vt:vector>
  </TitlesOfParts>
  <Company>RAD Data Communication Ltd.</Company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ATP</dc:title>
  <dc:subject/>
  <dc:creator>Koby Lazary</dc:creator>
  <cp:keywords/>
  <dc:description/>
  <cp:lastModifiedBy>Ilya Ginzburg</cp:lastModifiedBy>
  <cp:revision>7</cp:revision>
  <cp:lastPrinted>2003-07-27T14:19:00Z</cp:lastPrinted>
  <dcterms:created xsi:type="dcterms:W3CDTF">2022-01-28T10:06:00Z</dcterms:created>
  <dcterms:modified xsi:type="dcterms:W3CDTF">2022-01-31T05:19:00Z</dcterms:modified>
</cp:coreProperties>
</file>